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602A3" w:rsidRPr="00EA5E16" w:rsidRDefault="008602A3" w:rsidP="00E05820">
      <w:pPr>
        <w:pStyle w:val="Heading1"/>
      </w:pPr>
      <w:r w:rsidRPr="00B634E3">
        <w:t>TITLE</w:t>
      </w:r>
      <w:r>
        <w:t xml:space="preserve"> - STYLE “HEADING 1”: </w:t>
      </w:r>
      <w:r>
        <w:br/>
      </w:r>
      <w:r w:rsidR="008911E4">
        <w:t xml:space="preserve">ARIAL, SIZE 16, BOLD, ALL CAPS, CENTERED, </w:t>
      </w:r>
      <w:r>
        <w:t>PARAGRAPH SPACING 12 PT (0.17 </w:t>
      </w:r>
      <w:r w:rsidRPr="00E404BB">
        <w:t>IN,</w:t>
      </w:r>
      <w:r>
        <w:t xml:space="preserve"> 0.42 CM) BEFORE AND 6 PT (0.08 IN, 0.21 </w:t>
      </w:r>
      <w:r w:rsidRPr="00E404BB">
        <w:t>CM) AFTER</w:t>
      </w:r>
    </w:p>
    <w:p w:rsidR="0078154B" w:rsidRDefault="00FC1937" w:rsidP="00902A63">
      <w:pPr>
        <w:pStyle w:val="BodyText"/>
        <w:rPr>
          <w:lang w:val="en-CA"/>
        </w:rPr>
      </w:pPr>
      <w:r w:rsidRPr="0033203F">
        <w:t>Note</w:t>
      </w:r>
      <w:r w:rsidR="0078154B" w:rsidRPr="0033203F">
        <w:t xml:space="preserve"> on this section</w:t>
      </w:r>
      <w:r w:rsidR="00AD3305" w:rsidRPr="0033203F">
        <w:t xml:space="preserve">: </w:t>
      </w:r>
      <w:r w:rsidRPr="0033203F">
        <w:rPr>
          <w:lang w:val="en-CA"/>
        </w:rPr>
        <w:t xml:space="preserve">The readers must easily recognize the </w:t>
      </w:r>
      <w:r w:rsidR="00AB29A0" w:rsidRPr="0033203F">
        <w:rPr>
          <w:lang w:val="en-CA"/>
        </w:rPr>
        <w:t>stock/species/unit</w:t>
      </w:r>
      <w:r w:rsidR="000D6D3E" w:rsidRPr="0033203F">
        <w:rPr>
          <w:lang w:val="en-CA"/>
        </w:rPr>
        <w:t xml:space="preserve">/area and also the specific issue of concern </w:t>
      </w:r>
      <w:r w:rsidR="00F07075" w:rsidRPr="0033203F">
        <w:rPr>
          <w:lang w:val="en-CA"/>
        </w:rPr>
        <w:t>(e.g.</w:t>
      </w:r>
      <w:r w:rsidR="004916A2" w:rsidRPr="0033203F">
        <w:rPr>
          <w:lang w:val="en-CA"/>
        </w:rPr>
        <w:t>,</w:t>
      </w:r>
      <w:r w:rsidR="00F07075" w:rsidRPr="0033203F">
        <w:rPr>
          <w:lang w:val="en-CA"/>
        </w:rPr>
        <w:t xml:space="preserve"> use of a different gear, potential extension of the fishing season, update on the current removals</w:t>
      </w:r>
      <w:r w:rsidR="000D5B50" w:rsidRPr="0033203F">
        <w:rPr>
          <w:lang w:val="en-CA"/>
        </w:rPr>
        <w:t>, S</w:t>
      </w:r>
      <w:r w:rsidR="004A4576" w:rsidRPr="0033203F">
        <w:rPr>
          <w:lang w:val="en-CA"/>
        </w:rPr>
        <w:t xml:space="preserve">tock </w:t>
      </w:r>
      <w:r w:rsidR="000D5B50" w:rsidRPr="0033203F">
        <w:rPr>
          <w:lang w:val="en-CA"/>
        </w:rPr>
        <w:t>A</w:t>
      </w:r>
      <w:r w:rsidR="004A4576" w:rsidRPr="0033203F">
        <w:rPr>
          <w:lang w:val="en-CA"/>
        </w:rPr>
        <w:t xml:space="preserve">ssessment </w:t>
      </w:r>
      <w:r w:rsidR="000D5B50" w:rsidRPr="0033203F">
        <w:rPr>
          <w:lang w:val="en-CA"/>
        </w:rPr>
        <w:t>U</w:t>
      </w:r>
      <w:r w:rsidR="004A4576" w:rsidRPr="0033203F">
        <w:rPr>
          <w:lang w:val="en-CA"/>
        </w:rPr>
        <w:t>pdate</w:t>
      </w:r>
      <w:r w:rsidR="000D5B50" w:rsidRPr="0033203F">
        <w:rPr>
          <w:lang w:val="en-CA"/>
        </w:rPr>
        <w:t>s</w:t>
      </w:r>
      <w:r w:rsidR="00E35E09" w:rsidRPr="0033203F">
        <w:rPr>
          <w:lang w:val="en-CA"/>
        </w:rPr>
        <w:t>)</w:t>
      </w:r>
      <w:r w:rsidR="00F07075" w:rsidRPr="0033203F">
        <w:rPr>
          <w:lang w:val="en-CA"/>
        </w:rPr>
        <w:t>.</w:t>
      </w:r>
    </w:p>
    <w:p w:rsidR="008602A3" w:rsidRPr="008602A3" w:rsidRDefault="008602A3" w:rsidP="00E05820">
      <w:pPr>
        <w:pStyle w:val="Heading2"/>
      </w:pPr>
      <w:r w:rsidRPr="008602A3">
        <w:t>Web Accessibility Notes</w:t>
      </w:r>
    </w:p>
    <w:p w:rsidR="008602A3" w:rsidRPr="0033203F" w:rsidRDefault="008602A3" w:rsidP="008602A3">
      <w:pPr>
        <w:pStyle w:val="BodyText"/>
        <w:rPr>
          <w:lang w:val="en-CA"/>
        </w:rPr>
      </w:pPr>
      <w:r w:rsidRPr="0033203F">
        <w:rPr>
          <w:lang w:val="en-CA"/>
        </w:rPr>
        <w:t xml:space="preserve">Web accessibility standards are to be used for new documents posted on the CSAS website. (See </w:t>
      </w:r>
      <w:hyperlink r:id="rId8" w:history="1">
        <w:r w:rsidRPr="0033203F">
          <w:rPr>
            <w:rStyle w:val="Hyperlink"/>
            <w:szCs w:val="22"/>
            <w:lang w:val="en-CA"/>
          </w:rPr>
          <w:t>Treasury Board Secretariat Standard on Web Accessibility</w:t>
        </w:r>
      </w:hyperlink>
      <w:r w:rsidRPr="0033203F">
        <w:rPr>
          <w:lang w:val="en-CA"/>
        </w:rPr>
        <w:t xml:space="preserve"> for details).  </w:t>
      </w:r>
    </w:p>
    <w:p w:rsidR="008602A3" w:rsidRPr="0033203F" w:rsidRDefault="008602A3" w:rsidP="008602A3">
      <w:pPr>
        <w:pStyle w:val="BodyText"/>
        <w:rPr>
          <w:lang w:val="en-CA"/>
        </w:rPr>
      </w:pPr>
      <w:r w:rsidRPr="0033203F">
        <w:rPr>
          <w:b/>
          <w:lang w:val="en-CA"/>
        </w:rPr>
        <w:t xml:space="preserve">Please refer to the checklist in the </w:t>
      </w:r>
      <w:hyperlink r:id="rId9" w:history="1">
        <w:r w:rsidRPr="0033203F">
          <w:rPr>
            <w:rStyle w:val="Hyperlink"/>
            <w:b/>
            <w:lang w:val="en-CA"/>
          </w:rPr>
          <w:t>CSAS Publications Toolkit</w:t>
        </w:r>
      </w:hyperlink>
      <w:r w:rsidRPr="0033203F">
        <w:rPr>
          <w:b/>
          <w:lang w:val="en-CA"/>
        </w:rPr>
        <w:t xml:space="preserve"> located on the CSAS Intranet site.</w:t>
      </w:r>
    </w:p>
    <w:p w:rsidR="008602A3" w:rsidRPr="008911E4" w:rsidRDefault="008911E4" w:rsidP="00E05820">
      <w:pPr>
        <w:pStyle w:val="Heading2"/>
      </w:pPr>
      <w:bookmarkStart w:id="0" w:name="_Toc436400532"/>
      <w:r w:rsidRPr="008911E4">
        <w:t>Layout Requirements (Forma</w:t>
      </w:r>
      <w:r>
        <w:t>t</w:t>
      </w:r>
      <w:r w:rsidRPr="008911E4">
        <w:t>ting and Styles)</w:t>
      </w:r>
      <w:bookmarkEnd w:id="0"/>
    </w:p>
    <w:p w:rsidR="008602A3" w:rsidRPr="005C12B5" w:rsidRDefault="00BA3E19" w:rsidP="00E05820">
      <w:pPr>
        <w:pStyle w:val="Heading2"/>
      </w:pPr>
      <w:bookmarkStart w:id="1" w:name="_Toc436400534"/>
      <w:r w:rsidRPr="005C12B5">
        <w:t>Heading 2: Arial, size</w:t>
      </w:r>
      <w:r>
        <w:t xml:space="preserve"> </w:t>
      </w:r>
      <w:r w:rsidRPr="005C12B5">
        <w:t>1</w:t>
      </w:r>
      <w:r>
        <w:t>4</w:t>
      </w:r>
      <w:r w:rsidRPr="005C12B5">
        <w:t xml:space="preserve">, bold, </w:t>
      </w:r>
      <w:r w:rsidR="008911E4">
        <w:t>centered</w:t>
      </w:r>
      <w:r>
        <w:t>, paragraph spacing</w:t>
      </w:r>
      <w:r w:rsidRPr="005C12B5">
        <w:t xml:space="preserve"> </w:t>
      </w:r>
      <w:r>
        <w:t>12 pt (0.17 in, 0.42 cm)</w:t>
      </w:r>
      <w:r w:rsidRPr="005C12B5">
        <w:t xml:space="preserve"> before and </w:t>
      </w:r>
      <w:r>
        <w:t>6 pt (0.08 in, 0.21 cm)</w:t>
      </w:r>
      <w:r w:rsidRPr="005C12B5">
        <w:t xml:space="preserve"> after</w:t>
      </w:r>
      <w:bookmarkEnd w:id="1"/>
    </w:p>
    <w:p w:rsidR="008602A3" w:rsidRPr="00E05820" w:rsidRDefault="008602A3" w:rsidP="00E05820">
      <w:pPr>
        <w:pStyle w:val="Heading3"/>
      </w:pPr>
      <w:bookmarkStart w:id="2" w:name="_Toc436400535"/>
      <w:r w:rsidRPr="00E05820">
        <w:t xml:space="preserve">Heading 3: Arial, </w:t>
      </w:r>
      <w:r w:rsidR="008911E4" w:rsidRPr="00E05820">
        <w:t xml:space="preserve">size </w:t>
      </w:r>
      <w:r w:rsidRPr="00E05820">
        <w:t>12, bold, left-aligned, paragraph spacing 12 pt (0.17 in, 0.42 cm) before and 6 pt (0.08 in, 0.21 cm) after</w:t>
      </w:r>
      <w:bookmarkEnd w:id="2"/>
    </w:p>
    <w:p w:rsidR="008602A3" w:rsidRPr="00E05820" w:rsidRDefault="008602A3" w:rsidP="00E05820">
      <w:pPr>
        <w:pStyle w:val="Heading4"/>
      </w:pPr>
      <w:r w:rsidRPr="00E05820">
        <w:t xml:space="preserve">Heading 4: Arial, </w:t>
      </w:r>
      <w:r w:rsidR="008911E4" w:rsidRPr="00E05820">
        <w:t xml:space="preserve">size </w:t>
      </w:r>
      <w:r w:rsidRPr="00E05820">
        <w:t>11, bold, left-aligned, left indentation 18 pt (0.25 in, 0.63 cm), paragraph spacing 6 pt (0.08 in, 0.21 cm) before and after</w:t>
      </w:r>
    </w:p>
    <w:p w:rsidR="008602A3" w:rsidRPr="00E05820" w:rsidRDefault="008602A3" w:rsidP="00E05820">
      <w:pPr>
        <w:pStyle w:val="BodyText"/>
      </w:pPr>
      <w:r w:rsidRPr="00E05820">
        <w:t>Body Text: Arial, size 11, left-aligned, paragraph spacing 6 pt (0.08 in, 0.21 cm) before and after</w:t>
      </w:r>
    </w:p>
    <w:p w:rsidR="008602A3" w:rsidRPr="00E05820" w:rsidRDefault="008602A3" w:rsidP="00E05820">
      <w:pPr>
        <w:pStyle w:val="ListBullet"/>
      </w:pPr>
      <w:r w:rsidRPr="00E05820">
        <w:t>List Bullet: Arial, size 11, left-aligned, hanging indentation 18 pt (0.25 in, 0.63 cm), paragraph spacing 0 pt before and 6 pt (0.08 in, 0.21 cm) after</w:t>
      </w:r>
    </w:p>
    <w:p w:rsidR="008602A3" w:rsidRPr="00E05820" w:rsidRDefault="008602A3" w:rsidP="00E05820">
      <w:pPr>
        <w:pStyle w:val="ListBullet2"/>
      </w:pPr>
      <w:r w:rsidRPr="00E05820">
        <w:t>List Bullet 2: Arial, size 11, left-aligned, left indentation 18 pt (0.25 in</w:t>
      </w:r>
      <w:r w:rsidR="008911E4" w:rsidRPr="00E05820">
        <w:t>,</w:t>
      </w:r>
      <w:r w:rsidRPr="00E05820">
        <w:t xml:space="preserve"> 0.64 cm), hanging indentation 18 pt (0.25 in, 0.63 cm), paragraph spacing 0 pt before and 6 pt (0.08 in, 0.21 cm) after</w:t>
      </w:r>
    </w:p>
    <w:p w:rsidR="008602A3" w:rsidRPr="00E05820" w:rsidRDefault="008602A3" w:rsidP="00E05820">
      <w:pPr>
        <w:pStyle w:val="BodyText"/>
      </w:pPr>
      <w:r w:rsidRPr="00E05820">
        <w:t>Examples of List number:</w:t>
      </w:r>
    </w:p>
    <w:p w:rsidR="008602A3" w:rsidRPr="00E05820" w:rsidRDefault="008602A3" w:rsidP="00E05820">
      <w:pPr>
        <w:pStyle w:val="ListNumber"/>
      </w:pPr>
      <w:r w:rsidRPr="00E05820">
        <w:t>List Number: Arial, size 11, left-aligned, numbering style: 1, 2, 3, hanging indentation 18 pt (0.25 in, 0.63 cm), paragraph spacing 0 pt before and 6 pt (0.08 in, 0.21 cm) after</w:t>
      </w:r>
    </w:p>
    <w:p w:rsidR="008602A3" w:rsidRPr="00E05820" w:rsidRDefault="008602A3" w:rsidP="00E05820">
      <w:pPr>
        <w:pStyle w:val="ListNumber"/>
      </w:pPr>
      <w:r w:rsidRPr="00E05820">
        <w:t>List Number</w:t>
      </w:r>
    </w:p>
    <w:p w:rsidR="008602A3" w:rsidRPr="00E05820" w:rsidRDefault="008602A3" w:rsidP="00E05820">
      <w:pPr>
        <w:pStyle w:val="ListNumber2"/>
      </w:pPr>
      <w:r w:rsidRPr="00E05820">
        <w:t>List Number 2: Arial, size 11, left-aligned, numbering style: a, b, c, left indentation 18 pt (0.25 in, 0.63 cm), hanging indentation 18 pt (0.25 in, 0.63 cm), paragraph spacing 0 pt before and 6 pt (0.08 in, 0.21 cm) after</w:t>
      </w:r>
    </w:p>
    <w:p w:rsidR="008602A3" w:rsidRPr="00E05820" w:rsidRDefault="008602A3" w:rsidP="00E05820">
      <w:pPr>
        <w:pStyle w:val="ListNumber2"/>
      </w:pPr>
      <w:r w:rsidRPr="00E05820">
        <w:lastRenderedPageBreak/>
        <w:t>List Number 2</w:t>
      </w:r>
    </w:p>
    <w:p w:rsidR="008602A3" w:rsidRPr="00E05820" w:rsidRDefault="008602A3" w:rsidP="00E05820">
      <w:pPr>
        <w:pStyle w:val="Caption-Table"/>
      </w:pPr>
      <w:r w:rsidRPr="00E05820">
        <w:t>Caption – Table: Arial, size 10, italics, left-aligned, paragraph spacing 12 pt (0.17 in, 0.42 cm) before and 6 pt (0.08 in, 0.21 cm) after, keep with next paragraph. Table caption goes above the table.</w:t>
      </w:r>
    </w:p>
    <w:p w:rsidR="008602A3" w:rsidRPr="00E05820" w:rsidRDefault="008602A3" w:rsidP="00E05820">
      <w:pPr>
        <w:pStyle w:val="Caption-Figure"/>
      </w:pPr>
      <w:r w:rsidRPr="00E05820">
        <w:t>Caption – Figure: Arial, size 10, italics, left-aligned, paragraph spacing 6 pt (0.08 in, 0.21 cm) before and 12 pt (0.17 in, 0.42 cm) after. Figure caption goes below the figure.</w:t>
      </w:r>
    </w:p>
    <w:p w:rsidR="008602A3" w:rsidRPr="00E05820" w:rsidRDefault="008602A3" w:rsidP="00E05820">
      <w:pPr>
        <w:pStyle w:val="citation"/>
      </w:pPr>
      <w:r w:rsidRPr="00E05820">
        <w:t>citation: Arial, size 11, left aligned, hanging indentation 18 pt (0.25 in, 0.63 cm), paragraph spacing 6 pt (0.08 in, 0.21 cm) before and after, keep lines together.</w:t>
      </w:r>
    </w:p>
    <w:p w:rsidR="008911E4" w:rsidRPr="00E05820" w:rsidRDefault="008911E4" w:rsidP="00E05820">
      <w:pPr>
        <w:pStyle w:val="Blockquote"/>
      </w:pPr>
      <w:r w:rsidRPr="00E05820">
        <w:t>Blockquote: Arial, size 11, left-aligned, left indentation 36 pt (0.5 in, 1.27 cm), paragraph spacing 6 pt (0.08 in, 0.21 cm) before and after</w:t>
      </w:r>
    </w:p>
    <w:p w:rsidR="004B2BF0" w:rsidRPr="0033203F" w:rsidRDefault="004B2BF0" w:rsidP="00E05820">
      <w:pPr>
        <w:pStyle w:val="Heading2"/>
      </w:pPr>
      <w:r w:rsidRPr="0033203F">
        <w:t xml:space="preserve">The main titles </w:t>
      </w:r>
      <w:r w:rsidR="008602A3">
        <w:t>of the reports are as follows</w:t>
      </w:r>
    </w:p>
    <w:p w:rsidR="008602A3" w:rsidRDefault="00244858" w:rsidP="00E05820">
      <w:pPr>
        <w:pStyle w:val="Heading2"/>
      </w:pPr>
      <w:r w:rsidRPr="0033203F">
        <w:t>C</w:t>
      </w:r>
      <w:r w:rsidR="00E236F4" w:rsidRPr="0033203F">
        <w:t>ontext</w:t>
      </w:r>
      <w:r w:rsidR="003A3630" w:rsidRPr="0033203F">
        <w:t xml:space="preserve"> </w:t>
      </w:r>
    </w:p>
    <w:p w:rsidR="00244858" w:rsidRPr="0033203F" w:rsidRDefault="008602A3" w:rsidP="00E05820">
      <w:pPr>
        <w:pStyle w:val="BodyText"/>
      </w:pPr>
      <w:r>
        <w:t xml:space="preserve">Heading 2, </w:t>
      </w:r>
      <w:r w:rsidR="003A3630" w:rsidRPr="0033203F">
        <w:t>mandatory section</w:t>
      </w:r>
      <w:r w:rsidR="0085023B" w:rsidRPr="0033203F">
        <w:t xml:space="preserve"> and title</w:t>
      </w:r>
      <w:r w:rsidR="004B2BF0" w:rsidRPr="0033203F">
        <w:t xml:space="preserve"> </w:t>
      </w:r>
    </w:p>
    <w:p w:rsidR="00F07075" w:rsidRPr="008602A3" w:rsidRDefault="00F07075" w:rsidP="00E05820">
      <w:pPr>
        <w:pStyle w:val="Heading3"/>
      </w:pPr>
      <w:r w:rsidRPr="008602A3">
        <w:t>Note on this section</w:t>
      </w:r>
    </w:p>
    <w:p w:rsidR="00B50D83" w:rsidRPr="0033203F" w:rsidRDefault="003A3630" w:rsidP="00E05820">
      <w:pPr>
        <w:pStyle w:val="BodyText"/>
      </w:pPr>
      <w:r w:rsidRPr="0033203F">
        <w:t>The conte</w:t>
      </w:r>
      <w:r w:rsidR="004C0A7E" w:rsidRPr="0033203F">
        <w:t>xt section must give the readers a clear idea of the issue</w:t>
      </w:r>
      <w:r w:rsidR="000943AA" w:rsidRPr="0033203F">
        <w:t xml:space="preserve"> </w:t>
      </w:r>
      <w:r w:rsidR="00C154EF" w:rsidRPr="0033203F">
        <w:t xml:space="preserve">being </w:t>
      </w:r>
      <w:r w:rsidR="000943AA" w:rsidRPr="0033203F">
        <w:t xml:space="preserve">addressed and of the history of how the need for </w:t>
      </w:r>
      <w:r w:rsidR="00ED5EF2" w:rsidRPr="0033203F">
        <w:t>this</w:t>
      </w:r>
      <w:r w:rsidR="000943AA" w:rsidRPr="0033203F">
        <w:t xml:space="preserve"> process came</w:t>
      </w:r>
      <w:r w:rsidR="00627816" w:rsidRPr="0033203F">
        <w:t xml:space="preserve"> </w:t>
      </w:r>
      <w:r w:rsidR="00C154EF" w:rsidRPr="0033203F">
        <w:t xml:space="preserve">about </w:t>
      </w:r>
      <w:r w:rsidR="00627816" w:rsidRPr="0033203F">
        <w:t>(e.g.</w:t>
      </w:r>
      <w:r w:rsidR="004916A2" w:rsidRPr="0033203F">
        <w:t>,</w:t>
      </w:r>
      <w:r w:rsidR="00627816" w:rsidRPr="0033203F">
        <w:t xml:space="preserve"> the rationale </w:t>
      </w:r>
      <w:r w:rsidR="00C154EF" w:rsidRPr="0033203F">
        <w:t>for using</w:t>
      </w:r>
      <w:r w:rsidR="00627816" w:rsidRPr="0033203F">
        <w:t xml:space="preserve"> </w:t>
      </w:r>
      <w:r w:rsidR="00B50D83" w:rsidRPr="0033203F">
        <w:t>the Science Response P</w:t>
      </w:r>
      <w:r w:rsidR="00627816" w:rsidRPr="0033203F">
        <w:t>rocess in this specific case)</w:t>
      </w:r>
      <w:r w:rsidR="004C0A7E" w:rsidRPr="0033203F">
        <w:t xml:space="preserve">. </w:t>
      </w:r>
      <w:r w:rsidR="000D6D3E" w:rsidRPr="0033203F">
        <w:t>I</w:t>
      </w:r>
      <w:r w:rsidR="000943AA" w:rsidRPr="0033203F">
        <w:t xml:space="preserve">t </w:t>
      </w:r>
      <w:r w:rsidR="00CC1B14" w:rsidRPr="0033203F">
        <w:t>should</w:t>
      </w:r>
      <w:r w:rsidR="000943AA" w:rsidRPr="0033203F">
        <w:t xml:space="preserve"> include </w:t>
      </w:r>
      <w:r w:rsidR="004C0A7E" w:rsidRPr="0033203F">
        <w:t>the formal request/question from the client</w:t>
      </w:r>
      <w:r w:rsidR="00B50D83" w:rsidRPr="0033203F">
        <w:t xml:space="preserve">, </w:t>
      </w:r>
      <w:r w:rsidR="000943AA" w:rsidRPr="0033203F">
        <w:t xml:space="preserve">the </w:t>
      </w:r>
      <w:r w:rsidR="00B91415" w:rsidRPr="0033203F">
        <w:t xml:space="preserve">response </w:t>
      </w:r>
      <w:r w:rsidR="000943AA" w:rsidRPr="0033203F">
        <w:t>deadline</w:t>
      </w:r>
      <w:r w:rsidR="00B50D83" w:rsidRPr="0033203F">
        <w:t>, as well as a short summary of the conclusion</w:t>
      </w:r>
      <w:r w:rsidR="00981AE2" w:rsidRPr="0033203F">
        <w:t xml:space="preserve"> (</w:t>
      </w:r>
      <w:r w:rsidR="00C154EF" w:rsidRPr="0033203F">
        <w:t xml:space="preserve">one </w:t>
      </w:r>
      <w:r w:rsidR="00981AE2" w:rsidRPr="0033203F">
        <w:t xml:space="preserve">or </w:t>
      </w:r>
      <w:r w:rsidR="00C154EF" w:rsidRPr="0033203F">
        <w:t xml:space="preserve">two </w:t>
      </w:r>
      <w:r w:rsidR="00981AE2" w:rsidRPr="0033203F">
        <w:t>sentences)</w:t>
      </w:r>
      <w:r w:rsidR="00B50D83" w:rsidRPr="0033203F">
        <w:t xml:space="preserve">. </w:t>
      </w:r>
    </w:p>
    <w:p w:rsidR="00B50D83" w:rsidRPr="0033203F" w:rsidRDefault="000943AA" w:rsidP="00E05820">
      <w:pPr>
        <w:pStyle w:val="BodyText"/>
      </w:pPr>
      <w:r w:rsidRPr="0033203F">
        <w:t xml:space="preserve">The </w:t>
      </w:r>
      <w:r w:rsidR="00111882" w:rsidRPr="0033203F">
        <w:t xml:space="preserve">rationale for the </w:t>
      </w:r>
      <w:r w:rsidRPr="0033203F">
        <w:t xml:space="preserve">approach </w:t>
      </w:r>
      <w:r w:rsidR="00111882" w:rsidRPr="0033203F">
        <w:t xml:space="preserve">taken </w:t>
      </w:r>
      <w:r w:rsidRPr="0033203F">
        <w:t xml:space="preserve">to answer the request </w:t>
      </w:r>
      <w:r w:rsidR="00CC1B14" w:rsidRPr="0033203F">
        <w:t>can be</w:t>
      </w:r>
      <w:r w:rsidR="00B91415" w:rsidRPr="0033203F">
        <w:t xml:space="preserve"> </w:t>
      </w:r>
      <w:r w:rsidRPr="0033203F">
        <w:t>described (e.g.</w:t>
      </w:r>
      <w:r w:rsidR="004916A2" w:rsidRPr="0033203F">
        <w:t>,</w:t>
      </w:r>
      <w:r w:rsidRPr="0033203F">
        <w:t xml:space="preserve"> specific scientific questions that were addressed).This section could also include information </w:t>
      </w:r>
      <w:r w:rsidR="00B91415" w:rsidRPr="0033203F">
        <w:t xml:space="preserve">on </w:t>
      </w:r>
      <w:r w:rsidRPr="0033203F">
        <w:t xml:space="preserve">previous related meetings and advice on which this process is based. </w:t>
      </w:r>
    </w:p>
    <w:p w:rsidR="00B50D83" w:rsidRPr="0033203F" w:rsidRDefault="004C0A7E" w:rsidP="00E05820">
      <w:pPr>
        <w:pStyle w:val="BodyText"/>
      </w:pPr>
      <w:r w:rsidRPr="0033203F">
        <w:t>This section is not intended for detailed background information on the science issues themselves</w:t>
      </w:r>
      <w:r w:rsidR="00B91415" w:rsidRPr="0033203F">
        <w:t>,</w:t>
      </w:r>
      <w:r w:rsidR="000943AA" w:rsidRPr="0033203F">
        <w:t xml:space="preserve"> but rather gives </w:t>
      </w:r>
      <w:r w:rsidRPr="0033203F">
        <w:t>the big</w:t>
      </w:r>
      <w:r w:rsidR="00C154EF" w:rsidRPr="0033203F">
        <w:t>ger</w:t>
      </w:r>
      <w:r w:rsidRPr="0033203F">
        <w:t xml:space="preserve"> picture</w:t>
      </w:r>
      <w:r w:rsidR="000943AA" w:rsidRPr="0033203F">
        <w:t>.</w:t>
      </w:r>
      <w:r w:rsidR="00111882" w:rsidRPr="0033203F">
        <w:t xml:space="preserve"> </w:t>
      </w:r>
      <w:r w:rsidRPr="0033203F">
        <w:t xml:space="preserve">At the end of this section, the reader will have a clear understanding of the reason to produce </w:t>
      </w:r>
      <w:r w:rsidR="00F65BE1" w:rsidRPr="0033203F">
        <w:t>the</w:t>
      </w:r>
      <w:r w:rsidRPr="0033203F">
        <w:t xml:space="preserve"> report</w:t>
      </w:r>
      <w:r w:rsidR="0086502B" w:rsidRPr="0033203F">
        <w:t xml:space="preserve">, </w:t>
      </w:r>
      <w:r w:rsidRPr="0033203F">
        <w:t xml:space="preserve"> will know how this specific report fits in the sequence of past advice, and </w:t>
      </w:r>
      <w:r w:rsidR="00C154EF" w:rsidRPr="0033203F">
        <w:t xml:space="preserve">what </w:t>
      </w:r>
      <w:r w:rsidRPr="0033203F">
        <w:t xml:space="preserve">advice is expected to be produced in the future on this specific issue. </w:t>
      </w:r>
    </w:p>
    <w:p w:rsidR="00111882" w:rsidRPr="0033203F" w:rsidRDefault="00111882" w:rsidP="00E05820">
      <w:pPr>
        <w:pStyle w:val="BodyText"/>
      </w:pPr>
      <w:r w:rsidRPr="0033203F">
        <w:t>If the objective of the process was to comment on a specific report (e.g.</w:t>
      </w:r>
      <w:r w:rsidR="00C154EF" w:rsidRPr="0033203F">
        <w:t>,</w:t>
      </w:r>
      <w:r w:rsidRPr="0033203F">
        <w:t xml:space="preserve"> Environmental </w:t>
      </w:r>
      <w:r w:rsidR="004916A2" w:rsidRPr="0033203F">
        <w:t xml:space="preserve">Assessment </w:t>
      </w:r>
      <w:r w:rsidRPr="0033203F">
        <w:t xml:space="preserve">report produced by a proponent in the context of the </w:t>
      </w:r>
      <w:r w:rsidRPr="0033203F">
        <w:rPr>
          <w:i/>
        </w:rPr>
        <w:t>Canadian Environmental Assessment Act</w:t>
      </w:r>
      <w:r w:rsidRPr="0033203F">
        <w:t>)</w:t>
      </w:r>
      <w:r w:rsidR="00713D05" w:rsidRPr="0033203F">
        <w:t xml:space="preserve"> then </w:t>
      </w:r>
      <w:r w:rsidRPr="0033203F">
        <w:t xml:space="preserve">the </w:t>
      </w:r>
      <w:r w:rsidR="00ED5EF2" w:rsidRPr="0033203F">
        <w:t xml:space="preserve">relevant link to the </w:t>
      </w:r>
      <w:r w:rsidRPr="0033203F">
        <w:t xml:space="preserve">report that was the subject of the review </w:t>
      </w:r>
      <w:r w:rsidR="00ED5EF2" w:rsidRPr="0033203F">
        <w:t>could</w:t>
      </w:r>
      <w:r w:rsidRPr="0033203F">
        <w:t xml:space="preserve"> be identified </w:t>
      </w:r>
      <w:r w:rsidR="00192681" w:rsidRPr="0033203F">
        <w:t>in this section</w:t>
      </w:r>
      <w:r w:rsidR="0001211D" w:rsidRPr="0033203F">
        <w:t>.</w:t>
      </w:r>
    </w:p>
    <w:p w:rsidR="006E5DE9" w:rsidRPr="0033203F" w:rsidRDefault="006E5DE9" w:rsidP="00E05820">
      <w:pPr>
        <w:pStyle w:val="BodyText"/>
      </w:pPr>
      <w:r w:rsidRPr="0033203F">
        <w:t xml:space="preserve">This section will be posted in HTML format on the CSAS website followed by the link to the full PDF version of the </w:t>
      </w:r>
      <w:r w:rsidR="00E55616" w:rsidRPr="0033203F">
        <w:t>publication.</w:t>
      </w:r>
      <w:r w:rsidRPr="0033203F">
        <w:t xml:space="preserve"> </w:t>
      </w:r>
    </w:p>
    <w:p w:rsidR="004D18CF" w:rsidRPr="008911E4" w:rsidRDefault="00796A28" w:rsidP="00E05820">
      <w:pPr>
        <w:pStyle w:val="Heading3"/>
      </w:pPr>
      <w:r w:rsidRPr="008911E4">
        <w:t>Mandatory paragraph</w:t>
      </w:r>
      <w:r w:rsidR="004D18CF" w:rsidRPr="008911E4">
        <w:t xml:space="preserve"> </w:t>
      </w:r>
    </w:p>
    <w:p w:rsidR="00A8623C" w:rsidRPr="0033203F" w:rsidRDefault="00CF3379" w:rsidP="00E05820">
      <w:pPr>
        <w:pStyle w:val="BodyText"/>
      </w:pPr>
      <w:r w:rsidRPr="0033203F">
        <w:t>[</w:t>
      </w:r>
      <w:r w:rsidR="00A8623C" w:rsidRPr="0033203F">
        <w:t xml:space="preserve">The meeting date and title </w:t>
      </w:r>
      <w:r w:rsidR="00A8623C" w:rsidRPr="0033203F">
        <w:rPr>
          <w:b/>
        </w:rPr>
        <w:t xml:space="preserve">must be exactly </w:t>
      </w:r>
      <w:r w:rsidR="00B273A2" w:rsidRPr="0033203F">
        <w:rPr>
          <w:b/>
        </w:rPr>
        <w:t xml:space="preserve">as </w:t>
      </w:r>
      <w:r w:rsidR="00072CC4" w:rsidRPr="0033203F">
        <w:rPr>
          <w:b/>
        </w:rPr>
        <w:t>they appear</w:t>
      </w:r>
      <w:r w:rsidR="00B273A2" w:rsidRPr="0033203F">
        <w:rPr>
          <w:b/>
        </w:rPr>
        <w:t xml:space="preserve"> </w:t>
      </w:r>
      <w:r w:rsidR="00783836" w:rsidRPr="0033203F">
        <w:t xml:space="preserve">on the </w:t>
      </w:r>
      <w:r w:rsidR="00686FC9" w:rsidRPr="0033203F">
        <w:t>Fisheries and Oceans</w:t>
      </w:r>
      <w:r w:rsidR="00C154EF" w:rsidRPr="0033203F">
        <w:t xml:space="preserve"> </w:t>
      </w:r>
      <w:r w:rsidR="00783836" w:rsidRPr="0033203F">
        <w:t>Science Advisory Schedule</w:t>
      </w:r>
      <w:r w:rsidR="00B273A2" w:rsidRPr="0033203F">
        <w:t xml:space="preserve">.  Be sure to use the default text in the French template for the translation as well as the meeting information on </w:t>
      </w:r>
      <w:r w:rsidR="00C154EF" w:rsidRPr="0033203F">
        <w:t xml:space="preserve">the </w:t>
      </w:r>
      <w:r w:rsidR="00B273A2" w:rsidRPr="0033203F">
        <w:t xml:space="preserve">French version of the </w:t>
      </w:r>
      <w:r w:rsidR="00783836" w:rsidRPr="0033203F">
        <w:t>schedule</w:t>
      </w:r>
      <w:r w:rsidR="0086502B" w:rsidRPr="0033203F">
        <w:t>.</w:t>
      </w:r>
      <w:r w:rsidRPr="0033203F">
        <w:t>]</w:t>
      </w:r>
    </w:p>
    <w:p w:rsidR="00CF3379" w:rsidRPr="0033203F" w:rsidRDefault="00A8623C" w:rsidP="00E05820">
      <w:pPr>
        <w:pStyle w:val="BodyText"/>
      </w:pPr>
      <w:r w:rsidRPr="0033203F">
        <w:t xml:space="preserve">This Science </w:t>
      </w:r>
      <w:r w:rsidR="00C154EF" w:rsidRPr="0033203F">
        <w:t xml:space="preserve">Response </w:t>
      </w:r>
      <w:r w:rsidRPr="0033203F">
        <w:t xml:space="preserve">Report </w:t>
      </w:r>
      <w:r w:rsidR="00C154EF" w:rsidRPr="0033203F">
        <w:t>results</w:t>
      </w:r>
      <w:r w:rsidRPr="0033203F">
        <w:t xml:space="preserve"> from the</w:t>
      </w:r>
      <w:r w:rsidR="00B973AC" w:rsidRPr="0033203F">
        <w:t xml:space="preserve"> Science Response Process</w:t>
      </w:r>
      <w:r w:rsidRPr="0033203F">
        <w:t xml:space="preserve"> [meeting date and title (e.g.</w:t>
      </w:r>
      <w:r w:rsidR="004916A2" w:rsidRPr="0033203F">
        <w:t>,</w:t>
      </w:r>
      <w:r w:rsidR="00B973AC" w:rsidRPr="0033203F">
        <w:t xml:space="preserve"> of</w:t>
      </w:r>
      <w:r w:rsidRPr="0033203F">
        <w:t xml:space="preserve"> </w:t>
      </w:r>
      <w:r w:rsidR="00686FC9" w:rsidRPr="0033203F">
        <w:t xml:space="preserve">February </w:t>
      </w:r>
      <w:r w:rsidRPr="0033203F">
        <w:t xml:space="preserve">2011 </w:t>
      </w:r>
      <w:r w:rsidR="00B973AC" w:rsidRPr="0033203F">
        <w:t>on the R</w:t>
      </w:r>
      <w:r w:rsidR="00686FC9" w:rsidRPr="0033203F">
        <w:t>eview of the Sydney tar ponds marine environmental effects monitoring program results with consideration to Sydney Harbour dredging</w:t>
      </w:r>
      <w:r w:rsidRPr="0033203F">
        <w:t xml:space="preserve">].  </w:t>
      </w:r>
    </w:p>
    <w:p w:rsidR="00CF3379" w:rsidRPr="0033203F" w:rsidRDefault="00CF3379" w:rsidP="00E05820">
      <w:pPr>
        <w:pStyle w:val="BodyText"/>
      </w:pPr>
      <w:r w:rsidRPr="0033203F">
        <w:lastRenderedPageBreak/>
        <w:t xml:space="preserve">[Add the following sentence if there are other </w:t>
      </w:r>
      <w:r w:rsidR="0086502B" w:rsidRPr="0033203F">
        <w:t xml:space="preserve">associated </w:t>
      </w:r>
      <w:r w:rsidRPr="0033203F">
        <w:t>publications that will be posted on the schedule.]</w:t>
      </w:r>
    </w:p>
    <w:p w:rsidR="00972137" w:rsidRPr="0033203F" w:rsidRDefault="00972137" w:rsidP="00E05820">
      <w:pPr>
        <w:pStyle w:val="BodyText"/>
      </w:pPr>
      <w:r w:rsidRPr="0033203F">
        <w:t xml:space="preserve">Additional publications from this </w:t>
      </w:r>
      <w:r w:rsidR="006E0B18" w:rsidRPr="0033203F">
        <w:t>meeting</w:t>
      </w:r>
      <w:r w:rsidRPr="0033203F">
        <w:t xml:space="preserve"> will be posted on the </w:t>
      </w:r>
      <w:hyperlink r:id="rId10" w:history="1">
        <w:r w:rsidR="006E0B18" w:rsidRPr="0033203F">
          <w:rPr>
            <w:rStyle w:val="Hyperlink"/>
          </w:rPr>
          <w:t>DFO</w:t>
        </w:r>
        <w:r w:rsidRPr="0033203F">
          <w:rPr>
            <w:rStyle w:val="Hyperlink"/>
          </w:rPr>
          <w:t xml:space="preserve"> Science Advisory Schedule</w:t>
        </w:r>
      </w:hyperlink>
      <w:r w:rsidR="00603F4A" w:rsidRPr="0033203F">
        <w:t xml:space="preserve"> as they become available</w:t>
      </w:r>
      <w:r w:rsidR="00CC6526" w:rsidRPr="0033203F">
        <w:t>.</w:t>
      </w:r>
      <w:r w:rsidRPr="0033203F">
        <w:t xml:space="preserve"> </w:t>
      </w:r>
    </w:p>
    <w:p w:rsidR="008602A3" w:rsidRPr="00E05820" w:rsidRDefault="003A3630" w:rsidP="00E05820">
      <w:pPr>
        <w:pStyle w:val="Heading2"/>
      </w:pPr>
      <w:r w:rsidRPr="00E05820">
        <w:t xml:space="preserve">Background </w:t>
      </w:r>
    </w:p>
    <w:p w:rsidR="00244858" w:rsidRPr="0033203F" w:rsidRDefault="008602A3" w:rsidP="00E05820">
      <w:pPr>
        <w:pStyle w:val="BodyText"/>
      </w:pPr>
      <w:r>
        <w:t xml:space="preserve">Heading 2, </w:t>
      </w:r>
      <w:r w:rsidR="008911E4">
        <w:t>o</w:t>
      </w:r>
      <w:r w:rsidR="003A3630" w:rsidRPr="0033203F">
        <w:t>ptional</w:t>
      </w:r>
      <w:r w:rsidR="0085023B" w:rsidRPr="0033203F">
        <w:t xml:space="preserve"> section</w:t>
      </w:r>
    </w:p>
    <w:p w:rsidR="00E236F4" w:rsidRPr="00E05820" w:rsidRDefault="00E236F4" w:rsidP="00E05820">
      <w:pPr>
        <w:pStyle w:val="Heading3"/>
      </w:pPr>
      <w:r w:rsidRPr="00E05820">
        <w:t>Note on this section</w:t>
      </w:r>
    </w:p>
    <w:p w:rsidR="009D6CCE" w:rsidRPr="0033203F" w:rsidRDefault="009D6CCE" w:rsidP="00E05820">
      <w:pPr>
        <w:pStyle w:val="BodyText"/>
        <w:rPr>
          <w:rFonts w:ascii="Helvetica" w:hAnsi="Helvetica"/>
        </w:rPr>
      </w:pPr>
      <w:r w:rsidRPr="0033203F">
        <w:t xml:space="preserve">This section can be used when it is considered necessary to add some </w:t>
      </w:r>
      <w:r w:rsidR="0042482E" w:rsidRPr="0033203F">
        <w:t xml:space="preserve">background </w:t>
      </w:r>
      <w:r w:rsidRPr="0033203F">
        <w:t>information to help the readers understand the nature of the issue to address (e.g.</w:t>
      </w:r>
      <w:r w:rsidR="004916A2" w:rsidRPr="0033203F">
        <w:t>,</w:t>
      </w:r>
      <w:r w:rsidRPr="0033203F">
        <w:t xml:space="preserve"> key information on the species, population, or area, or more details on the rationale for providing an answer to the request,). </w:t>
      </w:r>
      <w:r w:rsidRPr="0033203F">
        <w:rPr>
          <w:rFonts w:ascii="Helvetica" w:hAnsi="Helvetica"/>
        </w:rPr>
        <w:t>Science Response Reports are intended to be short</w:t>
      </w:r>
      <w:r w:rsidR="00C154EF" w:rsidRPr="0033203F">
        <w:rPr>
          <w:rFonts w:ascii="Helvetica" w:hAnsi="Helvetica"/>
        </w:rPr>
        <w:t>. R</w:t>
      </w:r>
      <w:r w:rsidRPr="0033203F">
        <w:rPr>
          <w:rFonts w:ascii="Helvetica" w:hAnsi="Helvetica"/>
        </w:rPr>
        <w:t xml:space="preserve">eferences to more background information may be added in the Sources of Information section. </w:t>
      </w:r>
    </w:p>
    <w:p w:rsidR="00837D22" w:rsidRPr="00E05820" w:rsidRDefault="004B2BF0" w:rsidP="00E05820">
      <w:pPr>
        <w:pStyle w:val="Heading3"/>
      </w:pPr>
      <w:r w:rsidRPr="00E05820">
        <w:t xml:space="preserve">Description of the fishery </w:t>
      </w:r>
    </w:p>
    <w:p w:rsidR="004B2BF0" w:rsidRPr="00837D22" w:rsidRDefault="00837D22" w:rsidP="00E05820">
      <w:pPr>
        <w:pStyle w:val="BodyText"/>
        <w:rPr>
          <w:lang w:val="en-CA"/>
        </w:rPr>
      </w:pPr>
      <w:r w:rsidRPr="00837D22">
        <w:rPr>
          <w:lang w:val="en-CA"/>
        </w:rPr>
        <w:t>Heading 3</w:t>
      </w:r>
      <w:r>
        <w:rPr>
          <w:lang w:val="en-CA"/>
        </w:rPr>
        <w:t xml:space="preserve">, </w:t>
      </w:r>
      <w:r w:rsidR="004B2BF0" w:rsidRPr="00837D22">
        <w:rPr>
          <w:lang w:val="en-CA"/>
        </w:rPr>
        <w:t>optional section for stock</w:t>
      </w:r>
      <w:r>
        <w:rPr>
          <w:lang w:val="en-CA"/>
        </w:rPr>
        <w:t xml:space="preserve"> status updates, title may vary</w:t>
      </w:r>
      <w:r w:rsidR="0033203F" w:rsidRPr="00837D22">
        <w:rPr>
          <w:lang w:val="en-CA"/>
        </w:rPr>
        <w:t xml:space="preserve"> </w:t>
      </w:r>
    </w:p>
    <w:p w:rsidR="008602A3" w:rsidRPr="00E05820" w:rsidRDefault="00D324E9" w:rsidP="00E05820">
      <w:pPr>
        <w:pStyle w:val="Heading2"/>
      </w:pPr>
      <w:r w:rsidRPr="00E05820">
        <w:t>Analysis</w:t>
      </w:r>
      <w:r w:rsidR="0085023B" w:rsidRPr="00E05820">
        <w:t xml:space="preserve"> and </w:t>
      </w:r>
      <w:r w:rsidR="00EA44EE" w:rsidRPr="00E05820">
        <w:t>R</w:t>
      </w:r>
      <w:r w:rsidR="0085023B" w:rsidRPr="00E05820">
        <w:t xml:space="preserve">esponse </w:t>
      </w:r>
    </w:p>
    <w:p w:rsidR="003A3630" w:rsidRPr="0033203F" w:rsidRDefault="008602A3" w:rsidP="00E05820">
      <w:pPr>
        <w:pStyle w:val="BodyText"/>
      </w:pPr>
      <w:r>
        <w:t xml:space="preserve">Heading 2, </w:t>
      </w:r>
      <w:r w:rsidR="008911E4">
        <w:t>m</w:t>
      </w:r>
      <w:r w:rsidR="003A3630" w:rsidRPr="0033203F">
        <w:t>andatory</w:t>
      </w:r>
      <w:r w:rsidR="0085023B" w:rsidRPr="0033203F">
        <w:t xml:space="preserve"> section</w:t>
      </w:r>
      <w:r w:rsidR="00363E3B" w:rsidRPr="0033203F">
        <w:t>,</w:t>
      </w:r>
      <w:r w:rsidR="0085023B" w:rsidRPr="0033203F">
        <w:t xml:space="preserve"> title may vary</w:t>
      </w:r>
    </w:p>
    <w:p w:rsidR="00E236F4" w:rsidRPr="00E05820" w:rsidRDefault="00E236F4" w:rsidP="00E05820">
      <w:pPr>
        <w:pStyle w:val="Heading3"/>
      </w:pPr>
      <w:r w:rsidRPr="00E05820">
        <w:t>Note on this section</w:t>
      </w:r>
    </w:p>
    <w:p w:rsidR="00E236F4" w:rsidRPr="0033203F" w:rsidRDefault="00192681" w:rsidP="00E05820">
      <w:pPr>
        <w:pStyle w:val="BodyText"/>
      </w:pPr>
      <w:r w:rsidRPr="0033203F">
        <w:t xml:space="preserve">This section is the core of the report. </w:t>
      </w:r>
    </w:p>
    <w:p w:rsidR="00837D22" w:rsidRPr="00E05820" w:rsidRDefault="004B2BF0" w:rsidP="00E05820">
      <w:pPr>
        <w:pStyle w:val="Heading3"/>
      </w:pPr>
      <w:r w:rsidRPr="00E05820">
        <w:t xml:space="preserve">Indicators of the stock status </w:t>
      </w:r>
    </w:p>
    <w:p w:rsidR="004B2BF0" w:rsidRPr="00837D22" w:rsidRDefault="00837D22" w:rsidP="00E05820">
      <w:pPr>
        <w:pStyle w:val="BodyText"/>
        <w:rPr>
          <w:lang w:val="en-CA"/>
        </w:rPr>
      </w:pPr>
      <w:r w:rsidRPr="00837D22">
        <w:rPr>
          <w:lang w:val="en-CA"/>
        </w:rPr>
        <w:t xml:space="preserve">Heading 3, </w:t>
      </w:r>
      <w:r w:rsidR="004B2BF0" w:rsidRPr="00837D22">
        <w:rPr>
          <w:lang w:val="en-CA"/>
        </w:rPr>
        <w:t>mandatory section for stock status updates, title may vary</w:t>
      </w:r>
    </w:p>
    <w:p w:rsidR="008602A3" w:rsidRPr="00E05820" w:rsidRDefault="00534494" w:rsidP="00E05820">
      <w:pPr>
        <w:pStyle w:val="Heading2"/>
      </w:pPr>
      <w:r w:rsidRPr="00E05820">
        <w:t>Conclusion</w:t>
      </w:r>
      <w:r w:rsidR="00367D97" w:rsidRPr="00E05820">
        <w:t>s</w:t>
      </w:r>
      <w:r w:rsidR="00192681" w:rsidRPr="00E05820">
        <w:t xml:space="preserve"> </w:t>
      </w:r>
    </w:p>
    <w:p w:rsidR="00534494" w:rsidRPr="0033203F" w:rsidRDefault="008602A3" w:rsidP="00E05820">
      <w:pPr>
        <w:pStyle w:val="BodyText"/>
        <w:rPr>
          <w:rFonts w:cs="Arial"/>
        </w:rPr>
      </w:pPr>
      <w:r>
        <w:t xml:space="preserve">Heading 2, </w:t>
      </w:r>
      <w:r w:rsidR="008911E4">
        <w:t>m</w:t>
      </w:r>
      <w:r w:rsidR="00192681" w:rsidRPr="0033203F">
        <w:t>andatory section and title</w:t>
      </w:r>
    </w:p>
    <w:p w:rsidR="00E236F4" w:rsidRPr="00E05820" w:rsidRDefault="00E236F4" w:rsidP="00E05820">
      <w:pPr>
        <w:pStyle w:val="Heading3"/>
      </w:pPr>
      <w:r w:rsidRPr="00E05820">
        <w:t>Note on this section</w:t>
      </w:r>
    </w:p>
    <w:p w:rsidR="00534494" w:rsidRPr="0033203F" w:rsidRDefault="00C044DD" w:rsidP="00E05820">
      <w:pPr>
        <w:pStyle w:val="BodyText"/>
        <w:rPr>
          <w:sz w:val="20"/>
        </w:rPr>
      </w:pPr>
      <w:r w:rsidRPr="0033203F">
        <w:t xml:space="preserve">This section </w:t>
      </w:r>
      <w:r w:rsidR="0086502B" w:rsidRPr="0033203F">
        <w:t>is</w:t>
      </w:r>
      <w:r w:rsidRPr="0033203F">
        <w:t xml:space="preserve"> mandatory for all reports. It gives the opportunity to highlight the key conclusions and recommendations with the necessary explanations and rationales. </w:t>
      </w:r>
      <w:r w:rsidR="00E45BCA" w:rsidRPr="0033203F">
        <w:t xml:space="preserve">As an example, for reviews of Environmental Impact studies, this section </w:t>
      </w:r>
      <w:r w:rsidR="00E45BCA" w:rsidRPr="0033203F">
        <w:rPr>
          <w:szCs w:val="22"/>
        </w:rPr>
        <w:t>would include an overview of the Science comments.</w:t>
      </w:r>
      <w:r w:rsidR="00E45BCA" w:rsidRPr="0033203F">
        <w:t xml:space="preserve"> </w:t>
      </w:r>
      <w:r w:rsidRPr="0033203F">
        <w:t>The Conclusion</w:t>
      </w:r>
      <w:r w:rsidR="00367D97" w:rsidRPr="0033203F">
        <w:t>s</w:t>
      </w:r>
      <w:r w:rsidRPr="0033203F">
        <w:t xml:space="preserve"> section m</w:t>
      </w:r>
      <w:r w:rsidR="00E45BCA" w:rsidRPr="0033203F">
        <w:t>ust</w:t>
      </w:r>
      <w:r w:rsidRPr="0033203F">
        <w:t xml:space="preserve"> also be used to highlight the uncertainties related to the recommendations</w:t>
      </w:r>
      <w:r w:rsidR="004B39C9" w:rsidRPr="0033203F">
        <w:t>/</w:t>
      </w:r>
      <w:r w:rsidR="00F65BE1" w:rsidRPr="0033203F">
        <w:t>v</w:t>
      </w:r>
      <w:r w:rsidR="004B39C9" w:rsidRPr="0033203F">
        <w:t>iews</w:t>
      </w:r>
      <w:r w:rsidRPr="0033203F">
        <w:t xml:space="preserve"> that are formulated and the need to conduct further analysis/peer review in the future. This point is particularly important when </w:t>
      </w:r>
      <w:r w:rsidR="005A7A26" w:rsidRPr="0033203F">
        <w:t>a Science Response</w:t>
      </w:r>
      <w:r w:rsidRPr="0033203F">
        <w:t xml:space="preserve"> process was conducted because the deadline to provide the answer was too short </w:t>
      </w:r>
      <w:r w:rsidR="00501820" w:rsidRPr="0033203F">
        <w:t xml:space="preserve">for </w:t>
      </w:r>
      <w:r w:rsidRPr="0033203F">
        <w:t>proceed</w:t>
      </w:r>
      <w:r w:rsidR="00501820" w:rsidRPr="0033203F">
        <w:t>ing</w:t>
      </w:r>
      <w:r w:rsidRPr="0033203F">
        <w:t xml:space="preserve"> with the necessary preparatory work and peer review.</w:t>
      </w:r>
      <w:r w:rsidR="00534494" w:rsidRPr="0033203F">
        <w:rPr>
          <w:sz w:val="20"/>
        </w:rPr>
        <w:t xml:space="preserve"> </w:t>
      </w:r>
    </w:p>
    <w:p w:rsidR="008602A3" w:rsidRPr="00E05820" w:rsidRDefault="00971412" w:rsidP="00E05820">
      <w:pPr>
        <w:pStyle w:val="Heading2"/>
      </w:pPr>
      <w:r w:rsidRPr="00E05820">
        <w:t xml:space="preserve">Contributors </w:t>
      </w:r>
    </w:p>
    <w:p w:rsidR="002359E9" w:rsidRPr="0033203F" w:rsidRDefault="008602A3" w:rsidP="00E05820">
      <w:pPr>
        <w:pStyle w:val="BodyText"/>
      </w:pPr>
      <w:r>
        <w:t xml:space="preserve">Heading 2, </w:t>
      </w:r>
      <w:r w:rsidR="002359E9" w:rsidRPr="0033203F">
        <w:t>mandatory</w:t>
      </w:r>
    </w:p>
    <w:p w:rsidR="00971412" w:rsidRPr="00E05820" w:rsidRDefault="00971412" w:rsidP="00E05820">
      <w:pPr>
        <w:pStyle w:val="Heading3"/>
      </w:pPr>
      <w:r w:rsidRPr="00E05820">
        <w:lastRenderedPageBreak/>
        <w:t>Note on this section</w:t>
      </w:r>
    </w:p>
    <w:p w:rsidR="00971412" w:rsidRPr="0033203F" w:rsidRDefault="00BF4AD0" w:rsidP="00E05820">
      <w:pPr>
        <w:pStyle w:val="BodyText"/>
      </w:pPr>
      <w:r w:rsidRPr="0033203F">
        <w:t>Contributors of the report</w:t>
      </w:r>
      <w:r w:rsidR="00971412" w:rsidRPr="0033203F">
        <w:t xml:space="preserve"> (with their affiliation) </w:t>
      </w:r>
      <w:r w:rsidR="00971412" w:rsidRPr="0033203F">
        <w:rPr>
          <w:b/>
        </w:rPr>
        <w:t>must</w:t>
      </w:r>
      <w:r w:rsidR="00971412" w:rsidRPr="0033203F">
        <w:t xml:space="preserve"> be identified. </w:t>
      </w:r>
    </w:p>
    <w:p w:rsidR="005A7A26" w:rsidRPr="00E05820" w:rsidRDefault="00971412" w:rsidP="00E05820">
      <w:pPr>
        <w:pStyle w:val="Heading3"/>
      </w:pPr>
      <w:r w:rsidRPr="00E05820">
        <w:t xml:space="preserve">Suggested format </w:t>
      </w:r>
    </w:p>
    <w:p w:rsidR="00270D19" w:rsidRPr="0033203F" w:rsidRDefault="00971412" w:rsidP="00E05820">
      <w:pPr>
        <w:pStyle w:val="BodyText"/>
      </w:pPr>
      <w:r w:rsidRPr="0033203F">
        <w:t>Table by name and affiliation</w:t>
      </w:r>
      <w:r w:rsidR="00F753AF" w:rsidRPr="0033203F">
        <w:t>. If</w:t>
      </w:r>
      <w:r w:rsidR="00CC2B4F" w:rsidRPr="0033203F">
        <w:t xml:space="preserve"> the list </w:t>
      </w:r>
      <w:r w:rsidR="0014091A" w:rsidRPr="0033203F">
        <w:t>of</w:t>
      </w:r>
      <w:r w:rsidR="00CC2B4F" w:rsidRPr="0033203F">
        <w:t xml:space="preserve"> experts is lengt</w:t>
      </w:r>
      <w:r w:rsidR="00F753AF" w:rsidRPr="0033203F">
        <w:t xml:space="preserve">hy, the table </w:t>
      </w:r>
      <w:r w:rsidR="00CC2B4F" w:rsidRPr="0033203F">
        <w:t>can be included in the appendices and referenced here.</w:t>
      </w:r>
    </w:p>
    <w:p w:rsidR="00F753AF" w:rsidRPr="0033203F" w:rsidRDefault="00F753AF" w:rsidP="00E05820">
      <w:pPr>
        <w:pStyle w:val="BodyText"/>
      </w:pPr>
      <w:r w:rsidRPr="0033203F">
        <w:t>If the list is short, a bulleted list is also acceptable.</w:t>
      </w:r>
    </w:p>
    <w:p w:rsidR="008602A3" w:rsidRPr="00E05820" w:rsidRDefault="00534494" w:rsidP="00E05820">
      <w:pPr>
        <w:pStyle w:val="Heading2"/>
      </w:pPr>
      <w:r w:rsidRPr="00E05820">
        <w:t>Approved by</w:t>
      </w:r>
      <w:r w:rsidR="00C044DD" w:rsidRPr="00E05820">
        <w:t xml:space="preserve"> </w:t>
      </w:r>
    </w:p>
    <w:p w:rsidR="00534494" w:rsidRPr="0033203F" w:rsidRDefault="008602A3" w:rsidP="00E05820">
      <w:pPr>
        <w:pStyle w:val="BodyText"/>
        <w:rPr>
          <w:rFonts w:cs="Arial"/>
        </w:rPr>
      </w:pPr>
      <w:r>
        <w:t xml:space="preserve">Heading 2, </w:t>
      </w:r>
      <w:r w:rsidR="00C044DD" w:rsidRPr="0033203F">
        <w:t xml:space="preserve">mandatory section </w:t>
      </w:r>
      <w:r w:rsidR="004B2BF0" w:rsidRPr="0033203F">
        <w:t>&amp;</w:t>
      </w:r>
      <w:r w:rsidR="00C044DD" w:rsidRPr="0033203F">
        <w:t xml:space="preserve"> title</w:t>
      </w:r>
    </w:p>
    <w:p w:rsidR="00D324E9" w:rsidRPr="00E05820" w:rsidRDefault="00D324E9" w:rsidP="00E05820">
      <w:pPr>
        <w:pStyle w:val="Heading3"/>
      </w:pPr>
      <w:r w:rsidRPr="00E05820">
        <w:t>Note on this section</w:t>
      </w:r>
    </w:p>
    <w:p w:rsidR="00D324E9" w:rsidRPr="0033203F" w:rsidRDefault="00393644" w:rsidP="00E05820">
      <w:pPr>
        <w:pStyle w:val="BodyText"/>
      </w:pPr>
      <w:r w:rsidRPr="0033203F">
        <w:t xml:space="preserve">The </w:t>
      </w:r>
      <w:r w:rsidR="005A7A26" w:rsidRPr="0033203F">
        <w:t xml:space="preserve">Science Response </w:t>
      </w:r>
      <w:r w:rsidRPr="0033203F">
        <w:t>can be approved by a science manager/director at a Division level of responsibility or higher, or by their delegated authority. Each region has the opportunity to identify the relevant level of approval that is necessary on a case by case basis</w:t>
      </w:r>
      <w:r w:rsidR="005A7A26" w:rsidRPr="0033203F">
        <w:t>,</w:t>
      </w:r>
      <w:r w:rsidRPr="0033203F">
        <w:t xml:space="preserve"> but the person who approved the final document must be identified</w:t>
      </w:r>
      <w:r w:rsidR="00635684" w:rsidRPr="0033203F">
        <w:t xml:space="preserve"> along with the approval date</w:t>
      </w:r>
      <w:r w:rsidRPr="0033203F">
        <w:t xml:space="preserve">. </w:t>
      </w:r>
      <w:r w:rsidR="00075741" w:rsidRPr="0033203F">
        <w:t xml:space="preserve"> </w:t>
      </w:r>
    </w:p>
    <w:p w:rsidR="008602A3" w:rsidRPr="00E05820" w:rsidRDefault="00534494" w:rsidP="00E05820">
      <w:pPr>
        <w:pStyle w:val="Heading2"/>
      </w:pPr>
      <w:r w:rsidRPr="00E05820">
        <w:t>Sources of information</w:t>
      </w:r>
      <w:r w:rsidR="00D324E9" w:rsidRPr="00E05820">
        <w:t xml:space="preserve"> </w:t>
      </w:r>
    </w:p>
    <w:p w:rsidR="005F79CB" w:rsidRPr="0033203F" w:rsidRDefault="008602A3" w:rsidP="00E05820">
      <w:pPr>
        <w:pStyle w:val="BodyText"/>
      </w:pPr>
      <w:r>
        <w:t xml:space="preserve">Heading 2, </w:t>
      </w:r>
      <w:r w:rsidR="00CE6D16" w:rsidRPr="0033203F">
        <w:t>o</w:t>
      </w:r>
      <w:r w:rsidR="00D324E9" w:rsidRPr="0033203F">
        <w:t>ptional</w:t>
      </w:r>
      <w:r w:rsidR="00CE6D16" w:rsidRPr="0033203F">
        <w:t xml:space="preserve"> for regular Science Responses, and mandatory for Stock Status Updates as these must include the citation for the peer-reviewed Science Advisory Report</w:t>
      </w:r>
    </w:p>
    <w:p w:rsidR="00890611" w:rsidRPr="00E05820" w:rsidRDefault="004D18CF" w:rsidP="00E05820">
      <w:pPr>
        <w:pStyle w:val="Heading3"/>
      </w:pPr>
      <w:r w:rsidRPr="00E05820">
        <w:t>Optional paragraph</w:t>
      </w:r>
    </w:p>
    <w:p w:rsidR="00D5789C" w:rsidRPr="0033203F" w:rsidRDefault="00D5789C" w:rsidP="00E05820">
      <w:pPr>
        <w:pStyle w:val="BodyText"/>
      </w:pPr>
      <w:r w:rsidRPr="0033203F">
        <w:t xml:space="preserve">[The meeting date and title </w:t>
      </w:r>
      <w:r w:rsidRPr="0033203F">
        <w:rPr>
          <w:b/>
        </w:rPr>
        <w:t xml:space="preserve">must be exactly as they appear </w:t>
      </w:r>
      <w:r w:rsidRPr="0033203F">
        <w:t>on the Fisheries and Oceans Science Advisory Schedule.  Be sure to use the default text in the French template for the translation as well as the meeting information on the French version of the schedule.]</w:t>
      </w:r>
    </w:p>
    <w:p w:rsidR="00D5789C" w:rsidRPr="0033203F" w:rsidRDefault="00D5789C" w:rsidP="00E05820">
      <w:pPr>
        <w:pStyle w:val="BodyText"/>
      </w:pPr>
      <w:r w:rsidRPr="0033203F">
        <w:t xml:space="preserve">This Science Response Report results from the Science Response Process [meeting date and title (e.g., of February 2011 on the Review of the Sydney tar ponds marine environmental effects monitoring program results with consideration to Sydney Harbour dredging].  </w:t>
      </w:r>
    </w:p>
    <w:p w:rsidR="00D5789C" w:rsidRPr="0033203F" w:rsidRDefault="00D5789C" w:rsidP="00E05820">
      <w:pPr>
        <w:pStyle w:val="BodyText"/>
      </w:pPr>
      <w:r w:rsidRPr="0033203F">
        <w:t>[Add the following sentence if there are other associated publications that will be posted on the schedule.]</w:t>
      </w:r>
    </w:p>
    <w:p w:rsidR="00D5789C" w:rsidRPr="0033203F" w:rsidRDefault="00D5789C" w:rsidP="00E05820">
      <w:pPr>
        <w:pStyle w:val="BodyText"/>
      </w:pPr>
      <w:r w:rsidRPr="0033203F">
        <w:t xml:space="preserve">Additional publications from this process will be posted on the </w:t>
      </w:r>
      <w:hyperlink r:id="rId11" w:history="1">
        <w:r w:rsidR="00A600FB" w:rsidRPr="0033203F">
          <w:rPr>
            <w:rStyle w:val="Hyperlink"/>
          </w:rPr>
          <w:t xml:space="preserve">DFO </w:t>
        </w:r>
        <w:r w:rsidRPr="0033203F">
          <w:rPr>
            <w:rStyle w:val="Hyperlink"/>
          </w:rPr>
          <w:t>Science Advisory Schedule</w:t>
        </w:r>
      </w:hyperlink>
      <w:r w:rsidR="00603F4A" w:rsidRPr="0033203F">
        <w:t xml:space="preserve"> as they become available</w:t>
      </w:r>
      <w:r w:rsidR="00CC6526" w:rsidRPr="0033203F">
        <w:t>.</w:t>
      </w:r>
      <w:r w:rsidRPr="0033203F">
        <w:t xml:space="preserve"> </w:t>
      </w:r>
    </w:p>
    <w:p w:rsidR="00363E3B" w:rsidRPr="00E05820" w:rsidRDefault="00C720B1" w:rsidP="00E05820">
      <w:pPr>
        <w:pStyle w:val="Heading3"/>
      </w:pPr>
      <w:r w:rsidRPr="00E05820">
        <w:t>Guidance on References</w:t>
      </w:r>
    </w:p>
    <w:p w:rsidR="00363E3B" w:rsidRPr="0033203F" w:rsidRDefault="00D26730" w:rsidP="00E05820">
      <w:pPr>
        <w:pStyle w:val="BodyText"/>
      </w:pPr>
      <w:r w:rsidRPr="0033203F">
        <w:t xml:space="preserve">References must be formatted according to the </w:t>
      </w:r>
      <w:hyperlink r:id="rId12" w:history="1">
        <w:r w:rsidR="00363E3B" w:rsidRPr="0033203F">
          <w:rPr>
            <w:rStyle w:val="Hyperlink"/>
            <w:i/>
          </w:rPr>
          <w:t>Guide for the Production of Fisheries and Oceans Canada Reports</w:t>
        </w:r>
      </w:hyperlink>
      <w:r w:rsidR="00A6306B" w:rsidRPr="0033203F">
        <w:t>.</w:t>
      </w:r>
      <w:r w:rsidR="00244B6E" w:rsidRPr="0033203F">
        <w:t xml:space="preserve"> </w:t>
      </w:r>
    </w:p>
    <w:p w:rsidR="00363E3B" w:rsidRPr="0033203F" w:rsidRDefault="00D26730" w:rsidP="00E05820">
      <w:pPr>
        <w:pStyle w:val="BodyText"/>
      </w:pPr>
      <w:r w:rsidRPr="0033203F">
        <w:t xml:space="preserve">References listed in the References Cited section should be </w:t>
      </w:r>
      <w:r w:rsidR="005A7A26" w:rsidRPr="0033203F">
        <w:t xml:space="preserve">publically </w:t>
      </w:r>
      <w:r w:rsidRPr="0033203F">
        <w:t>available when the report is posted on the website. The only exception is for books or articles that have been accepted for publication (page proof stage or where there is an acceptance letter). These can be listed followed by the notation “in press”. All others should be included in the text as unpublished data.</w:t>
      </w:r>
      <w:r w:rsidR="00363E3B" w:rsidRPr="0033203F">
        <w:t xml:space="preserve">  </w:t>
      </w:r>
    </w:p>
    <w:p w:rsidR="00C720B1" w:rsidRPr="00E05820" w:rsidRDefault="00C720B1" w:rsidP="00E05820">
      <w:pPr>
        <w:pStyle w:val="citation"/>
      </w:pPr>
      <w:r w:rsidRPr="00E05820">
        <w:t>Citations - Style “Citation”: Arial, size 11, left aligned, hanging indentation 18 pt (0.25 in, 0.63 cm), paragraph spacing 6 pt (0.08 in, 0.21 cm) before and after, keep lines together.</w:t>
      </w:r>
    </w:p>
    <w:p w:rsidR="00C720B1" w:rsidRDefault="00534494" w:rsidP="00E05820">
      <w:pPr>
        <w:pStyle w:val="Heading2"/>
      </w:pPr>
      <w:r w:rsidRPr="0033203F">
        <w:lastRenderedPageBreak/>
        <w:t>Appendi</w:t>
      </w:r>
      <w:r w:rsidR="00E51C2E" w:rsidRPr="0033203F">
        <w:t>x or Appendi</w:t>
      </w:r>
      <w:r w:rsidRPr="0033203F">
        <w:t>ces</w:t>
      </w:r>
      <w:r w:rsidR="00B82B79" w:rsidRPr="0033203F">
        <w:t xml:space="preserve"> </w:t>
      </w:r>
    </w:p>
    <w:p w:rsidR="00534494" w:rsidRPr="00E05820" w:rsidRDefault="00C720B1" w:rsidP="00E05820">
      <w:pPr>
        <w:pStyle w:val="BodyText"/>
      </w:pPr>
      <w:r w:rsidRPr="00E05820">
        <w:t xml:space="preserve">Heading 2, </w:t>
      </w:r>
      <w:r w:rsidR="008911E4" w:rsidRPr="00E05820">
        <w:t>o</w:t>
      </w:r>
      <w:r w:rsidR="00B82B79" w:rsidRPr="00E05820">
        <w:t>ptional</w:t>
      </w:r>
    </w:p>
    <w:p w:rsidR="00D324E9" w:rsidRPr="008911E4" w:rsidRDefault="00D324E9" w:rsidP="00E05820">
      <w:pPr>
        <w:pStyle w:val="Heading3"/>
      </w:pPr>
      <w:r w:rsidRPr="008911E4">
        <w:t>Note on this section</w:t>
      </w:r>
    </w:p>
    <w:p w:rsidR="00534494" w:rsidRPr="00E05820" w:rsidRDefault="00D324E9" w:rsidP="00E05820">
      <w:pPr>
        <w:pStyle w:val="BodyText"/>
      </w:pPr>
      <w:r w:rsidRPr="00E05820">
        <w:t>This section may include f</w:t>
      </w:r>
      <w:r w:rsidR="00534494" w:rsidRPr="00E05820">
        <w:t xml:space="preserve">igures and tables </w:t>
      </w:r>
      <w:r w:rsidRPr="00E05820">
        <w:t>(with captions) or any other relevant information (e.g.</w:t>
      </w:r>
      <w:r w:rsidR="004916A2" w:rsidRPr="00E05820">
        <w:t>,</w:t>
      </w:r>
      <w:r w:rsidRPr="00E05820">
        <w:t xml:space="preserve"> list of experts consulted). Figures and tables can also be integrated within the </w:t>
      </w:r>
      <w:r w:rsidR="00534494" w:rsidRPr="00E05820">
        <w:t>main text</w:t>
      </w:r>
      <w:r w:rsidRPr="00E05820">
        <w:t xml:space="preserve"> of the “Analysis and Response” section.</w:t>
      </w:r>
      <w:r w:rsidR="00534494" w:rsidRPr="00E05820">
        <w:t xml:space="preserve"> </w:t>
      </w:r>
    </w:p>
    <w:p w:rsidR="00FB59B4" w:rsidRPr="00E05820" w:rsidRDefault="00FB59B4" w:rsidP="00E05820">
      <w:pPr>
        <w:pStyle w:val="BodyText"/>
      </w:pPr>
      <w:r w:rsidRPr="00E05820">
        <w:t>All appendices must be formatted using styles.  Tables and figures should also have captions.</w:t>
      </w:r>
    </w:p>
    <w:p w:rsidR="00C720B1" w:rsidRDefault="00711891" w:rsidP="00E05820">
      <w:pPr>
        <w:pStyle w:val="Heading2"/>
      </w:pPr>
      <w:r w:rsidRPr="0033203F">
        <w:t>Thi</w:t>
      </w:r>
      <w:r w:rsidR="004B2BF0" w:rsidRPr="0033203F">
        <w:t xml:space="preserve">s Report is Available from the </w:t>
      </w:r>
    </w:p>
    <w:p w:rsidR="00711891" w:rsidRPr="0033203F" w:rsidRDefault="00711891" w:rsidP="00E05820">
      <w:pPr>
        <w:pStyle w:val="BodyText-Centered"/>
      </w:pPr>
      <w:r w:rsidRPr="0033203F">
        <w:t>Center for Science Advice (CSA)</w:t>
      </w:r>
      <w:r w:rsidR="00C73E66" w:rsidRPr="0033203F">
        <w:t xml:space="preserve"> </w:t>
      </w:r>
      <w:r w:rsidR="00FE5B75" w:rsidRPr="0033203F">
        <w:t>(Shift+Enter)</w:t>
      </w:r>
      <w:r w:rsidR="00FE5B75" w:rsidRPr="0033203F">
        <w:br/>
      </w:r>
      <w:r w:rsidRPr="0033203F">
        <w:t>Name of Region</w:t>
      </w:r>
      <w:r w:rsidR="00A6306B" w:rsidRPr="0033203F">
        <w:t xml:space="preserve"> </w:t>
      </w:r>
      <w:r w:rsidR="00FE5B75" w:rsidRPr="0033203F">
        <w:t>(Shift+Enter)</w:t>
      </w:r>
      <w:r w:rsidR="00AD3305" w:rsidRPr="0033203F">
        <w:br/>
      </w:r>
      <w:r w:rsidRPr="0033203F">
        <w:t>Fisheries and Oceans Canada</w:t>
      </w:r>
      <w:r w:rsidR="00A6306B" w:rsidRPr="0033203F">
        <w:t xml:space="preserve"> </w:t>
      </w:r>
      <w:r w:rsidR="00FE5B75" w:rsidRPr="0033203F">
        <w:t>(Shift+Enter)</w:t>
      </w:r>
      <w:r w:rsidR="00AD3305" w:rsidRPr="0033203F">
        <w:br/>
      </w:r>
      <w:r w:rsidRPr="0033203F">
        <w:t>Complete mailing address of CSA Office</w:t>
      </w:r>
    </w:p>
    <w:p w:rsidR="00FE27D0" w:rsidRPr="0033203F" w:rsidRDefault="00711891" w:rsidP="00E05820">
      <w:pPr>
        <w:pStyle w:val="BodyText-Centered"/>
        <w:rPr>
          <w:rStyle w:val="Hyperlink"/>
          <w:szCs w:val="22"/>
        </w:rPr>
      </w:pPr>
      <w:r w:rsidRPr="0033203F">
        <w:t>Telephone:</w:t>
      </w:r>
      <w:r w:rsidR="00C73E66" w:rsidRPr="0033203F">
        <w:t xml:space="preserve"> (</w:t>
      </w:r>
      <w:r w:rsidR="00712136" w:rsidRPr="0033203F">
        <w:t>Shift</w:t>
      </w:r>
      <w:r w:rsidR="00C73E66" w:rsidRPr="0033203F">
        <w:t>+Enter)</w:t>
      </w:r>
      <w:r w:rsidR="00AD3305" w:rsidRPr="0033203F">
        <w:br/>
      </w:r>
      <w:r w:rsidRPr="0033203F">
        <w:t>E-Mail:</w:t>
      </w:r>
      <w:r w:rsidR="00C73E66" w:rsidRPr="0033203F">
        <w:t xml:space="preserve"> (</w:t>
      </w:r>
      <w:r w:rsidR="00712136" w:rsidRPr="0033203F">
        <w:t>Shift</w:t>
      </w:r>
      <w:r w:rsidR="00C73E66" w:rsidRPr="0033203F">
        <w:t>+Enter)</w:t>
      </w:r>
      <w:r w:rsidR="00AD3305" w:rsidRPr="0033203F">
        <w:br/>
      </w:r>
      <w:r w:rsidRPr="0033203F">
        <w:rPr>
          <w:szCs w:val="22"/>
        </w:rPr>
        <w:t xml:space="preserve">Internet address: </w:t>
      </w:r>
      <w:r w:rsidR="003131B3" w:rsidRPr="0033203F">
        <w:rPr>
          <w:szCs w:val="22"/>
        </w:rPr>
        <w:fldChar w:fldCharType="begin" w:fldLock="1"/>
      </w:r>
      <w:r w:rsidR="00855398" w:rsidRPr="0033203F">
        <w:rPr>
          <w:szCs w:val="22"/>
        </w:rPr>
        <w:instrText>HYPERLINK "http://www.dfo-mpo.gc.ca/csas-sccs/" \o "Fisheries and Oceans Canada / Canadian Science Advisory Secretariat"</w:instrText>
      </w:r>
      <w:r w:rsidR="003131B3" w:rsidRPr="0033203F">
        <w:rPr>
          <w:szCs w:val="22"/>
        </w:rPr>
        <w:fldChar w:fldCharType="separate"/>
      </w:r>
      <w:r w:rsidR="00FE27D0" w:rsidRPr="0033203F">
        <w:rPr>
          <w:rStyle w:val="Hyperlink"/>
          <w:szCs w:val="22"/>
        </w:rPr>
        <w:t>www.dfo-mpo.gc.ca/csas-sccs</w:t>
      </w:r>
      <w:r w:rsidR="00281A7E" w:rsidRPr="0033203F">
        <w:rPr>
          <w:rStyle w:val="Hyperlink"/>
          <w:szCs w:val="22"/>
        </w:rPr>
        <w:t>/</w:t>
      </w:r>
    </w:p>
    <w:p w:rsidR="00711891" w:rsidRPr="0033203F" w:rsidRDefault="003131B3" w:rsidP="00E05820">
      <w:pPr>
        <w:pStyle w:val="BodyText-Centered"/>
      </w:pPr>
      <w:r w:rsidRPr="0033203F">
        <w:rPr>
          <w:szCs w:val="22"/>
        </w:rPr>
        <w:fldChar w:fldCharType="end"/>
      </w:r>
      <w:r w:rsidR="00AD3305" w:rsidRPr="0033203F">
        <w:t>ISSN 1919-3769</w:t>
      </w:r>
      <w:r w:rsidR="00AD3305" w:rsidRPr="0033203F">
        <w:br/>
      </w:r>
      <w:r w:rsidR="00711891" w:rsidRPr="0033203F">
        <w:t xml:space="preserve">© Her Majesty the Queen in Right of Canada, </w:t>
      </w:r>
      <w:r w:rsidR="00C720B1">
        <w:t>2016</w:t>
      </w:r>
    </w:p>
    <w:p w:rsidR="00AD3305" w:rsidRPr="0033203F" w:rsidRDefault="00FB2DE3" w:rsidP="00E05820">
      <w:pPr>
        <w:pStyle w:val="BodyText-Centered"/>
      </w:pPr>
      <w:r w:rsidRPr="0033203F">
        <w:rPr>
          <w:noProof/>
        </w:rPr>
        <w:drawing>
          <wp:inline distT="0" distB="0" distL="0" distR="0" wp14:anchorId="103033A2" wp14:editId="2439854D">
            <wp:extent cx="476250" cy="476250"/>
            <wp:effectExtent l="0" t="0" r="0" b="0"/>
            <wp:docPr id="4" name="Picture 3" descr="please re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srcRect/>
                    <a:stretch>
                      <a:fillRect/>
                    </a:stretch>
                  </pic:blipFill>
                  <pic:spPr bwMode="auto">
                    <a:xfrm>
                      <a:off x="0" y="0"/>
                      <a:ext cx="476250" cy="476250"/>
                    </a:xfrm>
                    <a:prstGeom prst="rect">
                      <a:avLst/>
                    </a:prstGeom>
                    <a:noFill/>
                  </pic:spPr>
                </pic:pic>
              </a:graphicData>
            </a:graphic>
          </wp:inline>
        </w:drawing>
      </w:r>
    </w:p>
    <w:p w:rsidR="00850126" w:rsidRPr="00E05820" w:rsidRDefault="00711891" w:rsidP="00E05820">
      <w:pPr>
        <w:pStyle w:val="BodyText"/>
      </w:pPr>
      <w:r w:rsidRPr="00E05820">
        <w:t>Correct Citation for this Publication</w:t>
      </w:r>
      <w:r w:rsidR="00817FA1" w:rsidRPr="00E05820">
        <w:t>:</w:t>
      </w:r>
    </w:p>
    <w:p w:rsidR="00850126" w:rsidRPr="00E05820" w:rsidRDefault="00850126" w:rsidP="00E05820">
      <w:pPr>
        <w:pStyle w:val="citation"/>
      </w:pPr>
      <w:r w:rsidRPr="00E05820">
        <w:t>DFO</w:t>
      </w:r>
      <w:r w:rsidR="00075741" w:rsidRPr="00E05820">
        <w:t xml:space="preserve">. </w:t>
      </w:r>
      <w:r w:rsidR="00C720B1" w:rsidRPr="00E05820">
        <w:t>2016</w:t>
      </w:r>
      <w:r w:rsidRPr="00E05820">
        <w:t>.  &lt;&lt;insert title here</w:t>
      </w:r>
      <w:r w:rsidR="00896644" w:rsidRPr="00E05820">
        <w:t xml:space="preserve"> – title must be exactly as </w:t>
      </w:r>
      <w:r w:rsidR="00072CC4" w:rsidRPr="00E05820">
        <w:t>it appears</w:t>
      </w:r>
      <w:r w:rsidR="00896644" w:rsidRPr="00E05820">
        <w:t xml:space="preserve"> on the cover page</w:t>
      </w:r>
      <w:r w:rsidR="00206FC6" w:rsidRPr="00E05820">
        <w:t xml:space="preserve">, but in </w:t>
      </w:r>
      <w:r w:rsidR="008F7783" w:rsidRPr="00E05820">
        <w:t>title case</w:t>
      </w:r>
      <w:r w:rsidRPr="00E05820">
        <w:t xml:space="preserve">&gt;&gt;. DFO Can. Sci. Advis. Sec. Sci. Resp. </w:t>
      </w:r>
      <w:r w:rsidR="00C720B1" w:rsidRPr="00E05820">
        <w:t>2016</w:t>
      </w:r>
      <w:r w:rsidRPr="00E05820">
        <w:t>/</w:t>
      </w:r>
      <w:r w:rsidR="00971412" w:rsidRPr="00E05820">
        <w:t>nnn</w:t>
      </w:r>
      <w:r w:rsidRPr="00E05820">
        <w:t>.</w:t>
      </w:r>
    </w:p>
    <w:p w:rsidR="00A92221" w:rsidRPr="00E05820" w:rsidRDefault="00A92221" w:rsidP="00E05820">
      <w:pPr>
        <w:pStyle w:val="BodyTextItalic"/>
      </w:pPr>
      <w:r w:rsidRPr="00E05820">
        <w:t>Aussi disponible en français</w:t>
      </w:r>
      <w:r w:rsidR="0033203F" w:rsidRPr="00E05820">
        <w:t xml:space="preserve"> </w:t>
      </w:r>
      <w:r w:rsidRPr="00E05820">
        <w:t xml:space="preserve">: </w:t>
      </w:r>
    </w:p>
    <w:p w:rsidR="008F7783" w:rsidRPr="0033203F" w:rsidRDefault="008F7783" w:rsidP="00E05820">
      <w:pPr>
        <w:pStyle w:val="citation-translated"/>
      </w:pPr>
      <w:r w:rsidRPr="0033203F">
        <w:t xml:space="preserve">MPO. </w:t>
      </w:r>
      <w:r w:rsidR="00C720B1">
        <w:t>2016</w:t>
      </w:r>
      <w:r w:rsidRPr="0033203F">
        <w:t xml:space="preserve">. &lt;&lt; insérez le titre ici – il doit correspondre exactement à celui de la page couverture, mais en lettres minuscules &gt;&gt;. Secr. can. de consult. sci. du MPO, Rép. des Sci. </w:t>
      </w:r>
      <w:r w:rsidR="00C720B1">
        <w:t>2016</w:t>
      </w:r>
      <w:r w:rsidRPr="0033203F">
        <w:t>/nnn.</w:t>
      </w:r>
    </w:p>
    <w:p w:rsidR="00A92221" w:rsidRPr="00E05820" w:rsidRDefault="00A92221" w:rsidP="00E05820">
      <w:pPr>
        <w:pStyle w:val="BodyTextItalic"/>
      </w:pPr>
      <w:r w:rsidRPr="00E05820">
        <w:t>Inuktitut Atuinnaummijuq</w:t>
      </w:r>
      <w:r w:rsidR="009C078F" w:rsidRPr="00E05820">
        <w:t>:</w:t>
      </w:r>
    </w:p>
    <w:p w:rsidR="006255B4" w:rsidRDefault="00A92221" w:rsidP="00E05820">
      <w:pPr>
        <w:pStyle w:val="citation-translated"/>
      </w:pPr>
      <w:r w:rsidRPr="0033203F">
        <w:t>Copy and paste Inuktitut citation here</w:t>
      </w:r>
      <w:r w:rsidR="00C05722" w:rsidRPr="0033203F">
        <w:t>. Style: citation (translated).</w:t>
      </w:r>
    </w:p>
    <w:p w:rsidR="006255B4" w:rsidRPr="006255B4" w:rsidRDefault="006255B4" w:rsidP="006255B4">
      <w:pPr>
        <w:rPr>
          <w:lang w:val="en-CA"/>
        </w:rPr>
      </w:pPr>
    </w:p>
    <w:p w:rsidR="006255B4" w:rsidRDefault="006255B4" w:rsidP="006255B4">
      <w:pPr>
        <w:rPr>
          <w:lang w:val="en-CA"/>
        </w:rPr>
      </w:pPr>
    </w:p>
    <w:p w:rsidR="006255B4" w:rsidRDefault="006255B4">
      <w:pPr>
        <w:rPr>
          <w:lang w:val="en-CA"/>
        </w:rPr>
      </w:pPr>
      <w:r>
        <w:rPr>
          <w:lang w:val="en-CA"/>
        </w:rPr>
        <w:br w:type="page"/>
      </w:r>
    </w:p>
    <w:tbl>
      <w:tblPr>
        <w:tblStyle w:val="Table"/>
        <w:tblW w:w="0" w:type="pct"/>
        <w:tblLook w:val="0660" w:firstRow="1" w:lastRow="1" w:firstColumn="0" w:lastColumn="0" w:noHBand="1" w:noVBand="1"/>
        <w:tblCaption w:val="Table caption."/>
      </w:tblPr>
      <w:tblGrid>
        <w:gridCol w:w="717"/>
        <w:gridCol w:w="772"/>
      </w:tblGrid>
      <w:tr w:rsidR="006255B4" w:rsidRPr="00AD076C" w:rsidTr="009E652F">
        <w:trPr>
          <w:cnfStyle w:val="100000000000" w:firstRow="1" w:lastRow="0" w:firstColumn="0" w:lastColumn="0" w:oddVBand="0" w:evenVBand="0" w:oddHBand="0" w:evenHBand="0" w:firstRowFirstColumn="0" w:firstRowLastColumn="0" w:lastRowFirstColumn="0" w:lastRowLastColumn="0"/>
        </w:trPr>
        <w:tc>
          <w:tcPr>
            <w:tcW w:w="0" w:type="auto"/>
          </w:tcPr>
          <w:p w:rsidR="006255B4" w:rsidRPr="00AD076C" w:rsidRDefault="006255B4" w:rsidP="009E652F">
            <w:pPr>
              <w:pStyle w:val="Compact"/>
              <w:rPr>
                <w:lang w:val="en-CA"/>
              </w:rPr>
            </w:pPr>
            <w:r w:rsidRPr="00AD076C">
              <w:rPr>
                <w:lang w:val="en-CA"/>
              </w:rPr>
              <w:lastRenderedPageBreak/>
              <w:t xml:space="preserve">Table </w:t>
            </w:r>
          </w:p>
        </w:tc>
        <w:tc>
          <w:tcPr>
            <w:tcW w:w="0" w:type="auto"/>
          </w:tcPr>
          <w:p w:rsidR="006255B4" w:rsidRPr="00AD076C" w:rsidRDefault="006255B4" w:rsidP="009E652F">
            <w:pPr>
              <w:pStyle w:val="Compact"/>
              <w:rPr>
                <w:lang w:val="en-CA"/>
              </w:rPr>
            </w:pPr>
            <w:r w:rsidRPr="00AD076C">
              <w:rPr>
                <w:lang w:val="en-CA"/>
              </w:rPr>
              <w:t xml:space="preserve"> Ta</w:t>
            </w:r>
            <w:bookmarkStart w:id="3" w:name="_GoBack"/>
            <w:bookmarkEnd w:id="3"/>
            <w:r w:rsidRPr="00AD076C">
              <w:rPr>
                <w:lang w:val="en-CA"/>
              </w:rPr>
              <w:t xml:space="preserve">ble </w:t>
            </w:r>
          </w:p>
        </w:tc>
      </w:tr>
      <w:tr w:rsidR="006255B4" w:rsidRPr="00AD076C" w:rsidTr="009E652F">
        <w:tc>
          <w:tcPr>
            <w:tcW w:w="0" w:type="auto"/>
          </w:tcPr>
          <w:p w:rsidR="006255B4" w:rsidRPr="00AD076C" w:rsidRDefault="006255B4" w:rsidP="009E652F">
            <w:pPr>
              <w:pStyle w:val="Compact"/>
              <w:rPr>
                <w:lang w:val="en-CA"/>
              </w:rPr>
            </w:pPr>
            <w:r w:rsidRPr="00AD076C">
              <w:rPr>
                <w:lang w:val="en-CA"/>
              </w:rPr>
              <w:t>A</w:t>
            </w:r>
          </w:p>
        </w:tc>
        <w:tc>
          <w:tcPr>
            <w:tcW w:w="0" w:type="auto"/>
          </w:tcPr>
          <w:p w:rsidR="006255B4" w:rsidRPr="00AD076C" w:rsidRDefault="006255B4" w:rsidP="009E652F">
            <w:pPr>
              <w:pStyle w:val="Compact"/>
              <w:rPr>
                <w:lang w:val="en-CA"/>
              </w:rPr>
            </w:pPr>
            <w:r w:rsidRPr="00AD076C">
              <w:rPr>
                <w:lang w:val="en-CA"/>
              </w:rPr>
              <w:t>B</w:t>
            </w:r>
          </w:p>
        </w:tc>
      </w:tr>
      <w:tr w:rsidR="006255B4" w:rsidRPr="00AD076C" w:rsidTr="009E652F">
        <w:tc>
          <w:tcPr>
            <w:tcW w:w="0" w:type="auto"/>
          </w:tcPr>
          <w:p w:rsidR="006255B4" w:rsidRPr="00AD076C" w:rsidRDefault="006255B4" w:rsidP="009E652F">
            <w:pPr>
              <w:pStyle w:val="Compact"/>
              <w:rPr>
                <w:lang w:val="en-CA"/>
              </w:rPr>
            </w:pPr>
            <w:r w:rsidRPr="00AD076C">
              <w:rPr>
                <w:lang w:val="en-CA"/>
              </w:rPr>
              <w:t xml:space="preserve"> 1 </w:t>
            </w:r>
          </w:p>
        </w:tc>
        <w:tc>
          <w:tcPr>
            <w:tcW w:w="0" w:type="auto"/>
          </w:tcPr>
          <w:p w:rsidR="006255B4" w:rsidRPr="00AD076C" w:rsidRDefault="006255B4" w:rsidP="009E652F">
            <w:pPr>
              <w:pStyle w:val="Compact"/>
              <w:rPr>
                <w:lang w:val="en-CA"/>
              </w:rPr>
            </w:pPr>
            <w:r w:rsidRPr="00AD076C">
              <w:rPr>
                <w:lang w:val="en-CA"/>
              </w:rPr>
              <w:t xml:space="preserve"> 2 </w:t>
            </w:r>
          </w:p>
        </w:tc>
      </w:tr>
    </w:tbl>
    <w:p w:rsidR="001F3EDF" w:rsidRPr="006255B4" w:rsidRDefault="001F3EDF" w:rsidP="006255B4">
      <w:pPr>
        <w:rPr>
          <w:lang w:val="en-CA"/>
        </w:rPr>
      </w:pPr>
    </w:p>
    <w:sectPr w:rsidR="001F3EDF" w:rsidRPr="006255B4" w:rsidSect="008602A3">
      <w:headerReference w:type="default" r:id="rId14"/>
      <w:footerReference w:type="default" r:id="rId15"/>
      <w:headerReference w:type="first" r:id="rId16"/>
      <w:footerReference w:type="first" r:id="rId17"/>
      <w:pgSz w:w="12240" w:h="15840" w:code="1"/>
      <w:pgMar w:top="1440" w:right="1440" w:bottom="1440" w:left="1440" w:header="862" w:footer="601" w:gutter="0"/>
      <w:cols w:space="36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C4BF9" w:rsidRDefault="00AC4BF9">
      <w:r>
        <w:separator/>
      </w:r>
    </w:p>
  </w:endnote>
  <w:endnote w:type="continuationSeparator" w:id="0">
    <w:p w:rsidR="00AC4BF9" w:rsidRDefault="00AC4B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old">
    <w:altName w:val="Arial"/>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03F4A" w:rsidRDefault="003131B3">
    <w:pPr>
      <w:pBdr>
        <w:top w:val="single" w:sz="6" w:space="1" w:color="auto"/>
      </w:pBdr>
      <w:jc w:val="center"/>
    </w:pPr>
    <w:r>
      <w:rPr>
        <w:rStyle w:val="PageNumber"/>
      </w:rPr>
      <w:fldChar w:fldCharType="begin"/>
    </w:r>
    <w:r w:rsidR="00603F4A">
      <w:rPr>
        <w:rStyle w:val="PageNumber"/>
      </w:rPr>
      <w:instrText xml:space="preserve"> PAGE </w:instrText>
    </w:r>
    <w:r>
      <w:rPr>
        <w:rStyle w:val="PageNumber"/>
      </w:rPr>
      <w:fldChar w:fldCharType="separate"/>
    </w:r>
    <w:r w:rsidR="00297BCC">
      <w:rPr>
        <w:rStyle w:val="PageNumber"/>
        <w:noProof/>
      </w:rPr>
      <w:t>5</w:t>
    </w:r>
    <w:r>
      <w:rPr>
        <w:rStyle w:val="PageNumbe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03F4A" w:rsidRPr="00EC1A26" w:rsidRDefault="00603F4A" w:rsidP="003C66FB">
    <w:pPr>
      <w:pBdr>
        <w:top w:val="single" w:sz="4" w:space="1" w:color="auto"/>
      </w:pBdr>
      <w:tabs>
        <w:tab w:val="right" w:pos="9360"/>
      </w:tabs>
    </w:pPr>
    <w:r>
      <w:rPr>
        <w:lang w:val="en-GB"/>
      </w:rPr>
      <w:t>Release date (Month Year)</w:t>
    </w:r>
    <w:r>
      <w:rPr>
        <w:lang w:val="en-GB"/>
      </w:rPr>
      <w:tab/>
    </w:r>
    <w:r w:rsidR="00C15A77">
      <w:rPr>
        <w:noProof/>
      </w:rPr>
      <w:drawing>
        <wp:inline distT="0" distB="0" distL="0" distR="0" wp14:anchorId="2785C901" wp14:editId="527CF5EB">
          <wp:extent cx="1299210" cy="309880"/>
          <wp:effectExtent l="0" t="0" r="0" b="0"/>
          <wp:docPr id="6" name="Picture 6"/>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99210" cy="309880"/>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C4BF9" w:rsidRDefault="00AC4BF9">
      <w:r>
        <w:separator/>
      </w:r>
    </w:p>
  </w:footnote>
  <w:footnote w:type="continuationSeparator" w:id="0">
    <w:p w:rsidR="00AC4BF9" w:rsidRDefault="00AC4BF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bottom w:val="single" w:sz="4" w:space="0" w:color="auto"/>
      </w:tblBorders>
      <w:tblLook w:val="04A0" w:firstRow="1" w:lastRow="0" w:firstColumn="1" w:lastColumn="0" w:noHBand="0" w:noVBand="1"/>
    </w:tblPr>
    <w:tblGrid>
      <w:gridCol w:w="4788"/>
      <w:gridCol w:w="4788"/>
    </w:tblGrid>
    <w:tr w:rsidR="00C720B1" w:rsidTr="001B23A6">
      <w:tc>
        <w:tcPr>
          <w:tcW w:w="4788" w:type="dxa"/>
          <w:vAlign w:val="bottom"/>
        </w:tcPr>
        <w:p w:rsidR="00C720B1" w:rsidRDefault="00C720B1" w:rsidP="001B23A6">
          <w:pPr>
            <w:pStyle w:val="PageHeaderRegionsNameofthereport"/>
          </w:pPr>
          <w:r w:rsidRPr="00B17116">
            <w:t>Name of Region</w:t>
          </w:r>
        </w:p>
      </w:tc>
      <w:tc>
        <w:tcPr>
          <w:tcW w:w="4788" w:type="dxa"/>
          <w:vAlign w:val="bottom"/>
        </w:tcPr>
        <w:p w:rsidR="00C720B1" w:rsidRDefault="008F4D56" w:rsidP="001B23A6">
          <w:pPr>
            <w:pStyle w:val="PageHeaderRegionsNameofthereport"/>
            <w:jc w:val="right"/>
          </w:pPr>
          <w:r w:rsidRPr="00393644">
            <w:t xml:space="preserve">Science Response: title of Science report </w:t>
          </w:r>
          <w:r>
            <w:br/>
          </w:r>
          <w:r w:rsidRPr="00393644">
            <w:t>(can be abbreviated)</w:t>
          </w:r>
        </w:p>
      </w:tc>
    </w:tr>
  </w:tbl>
  <w:p w:rsidR="00603F4A" w:rsidRPr="00855398" w:rsidRDefault="00603F4A" w:rsidP="00855398">
    <w:pPr>
      <w:tabs>
        <w:tab w:val="right" w:pos="9360"/>
      </w:tabs>
      <w:rPr>
        <w:sz w:val="16"/>
        <w:szCs w:val="16"/>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602A3" w:rsidRDefault="008602A3" w:rsidP="008602A3">
    <w:pPr>
      <w:rPr>
        <w:sz w:val="24"/>
      </w:rPr>
    </w:pPr>
    <w:r>
      <w:rPr>
        <w:noProof/>
      </w:rPr>
      <w:drawing>
        <wp:inline distT="0" distB="0" distL="0" distR="0" wp14:anchorId="378B776B" wp14:editId="7C710954">
          <wp:extent cx="3317240" cy="612140"/>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2" name="Picture 2" descr="C:\Users\RondeauI\Desktop\Templates&amp;Forms\e_eso_bw.gif"/>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317240" cy="612140"/>
                  </a:xfrm>
                  <a:prstGeom prst="rect">
                    <a:avLst/>
                  </a:prstGeom>
                  <a:noFill/>
                  <a:ln>
                    <a:noFill/>
                  </a:ln>
                </pic:spPr>
              </pic:pic>
            </a:graphicData>
          </a:graphic>
        </wp:inline>
      </w:drawing>
    </w:r>
  </w:p>
  <w:p w:rsidR="008602A3" w:rsidRPr="00393644" w:rsidRDefault="008602A3" w:rsidP="008602A3">
    <w:pPr>
      <w:pStyle w:val="CoverPageHeaderCSAS"/>
    </w:pPr>
    <w:r w:rsidRPr="00393644">
      <w:rPr>
        <w:sz w:val="24"/>
      </w:rPr>
      <w:tab/>
    </w:r>
    <w:r w:rsidRPr="00393644">
      <w:t>Canadian Science Advisory Secretariat</w:t>
    </w:r>
  </w:p>
  <w:p w:rsidR="008602A3" w:rsidRPr="00393644" w:rsidRDefault="008602A3" w:rsidP="008602A3">
    <w:pPr>
      <w:pStyle w:val="CoverPageHeaderregions"/>
      <w:rPr>
        <w:szCs w:val="22"/>
      </w:rPr>
    </w:pPr>
    <w:r w:rsidRPr="00393644">
      <w:t>Name of the Region</w:t>
    </w:r>
    <w:r>
      <w:tab/>
    </w:r>
    <w:r w:rsidRPr="00393644">
      <w:t xml:space="preserve">Science </w:t>
    </w:r>
    <w:r w:rsidR="00C720B1">
      <w:t>Response</w:t>
    </w:r>
    <w:r>
      <w:t xml:space="preserve"> 2016</w:t>
    </w:r>
    <w:r w:rsidRPr="00393644">
      <w:t>/</w:t>
    </w:r>
    <w:r>
      <w:t>nnn</w:t>
    </w:r>
  </w:p>
  <w:p w:rsidR="008602A3" w:rsidRPr="00F30853" w:rsidRDefault="008602A3" w:rsidP="008602A3">
    <w:pPr>
      <w:tabs>
        <w:tab w:val="right" w:pos="9356"/>
      </w:tabs>
      <w:rPr>
        <w:b/>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599E7A6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9F2CEB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917E0F7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AA88A1DA"/>
    <w:lvl w:ilvl="0">
      <w:start w:val="1"/>
      <w:numFmt w:val="lowerLetter"/>
      <w:pStyle w:val="ListNumber2"/>
      <w:lvlText w:val="%1."/>
      <w:lvlJc w:val="left"/>
      <w:pPr>
        <w:ind w:left="643" w:hanging="360"/>
      </w:pPr>
    </w:lvl>
  </w:abstractNum>
  <w:abstractNum w:abstractNumId="4" w15:restartNumberingAfterBreak="0">
    <w:nsid w:val="FFFFFF80"/>
    <w:multiLevelType w:val="singleLevel"/>
    <w:tmpl w:val="BEC6623E"/>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750446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CBEAFE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AE07ACC"/>
    <w:lvl w:ilvl="0">
      <w:start w:val="1"/>
      <w:numFmt w:val="bullet"/>
      <w:pStyle w:val="ListBullet2"/>
      <w:lvlText w:val="o"/>
      <w:lvlJc w:val="left"/>
      <w:pPr>
        <w:ind w:left="643" w:hanging="360"/>
      </w:pPr>
      <w:rPr>
        <w:rFonts w:ascii="Courier New" w:hAnsi="Courier New" w:cs="Courier New" w:hint="default"/>
      </w:rPr>
    </w:lvl>
  </w:abstractNum>
  <w:abstractNum w:abstractNumId="8" w15:restartNumberingAfterBreak="0">
    <w:nsid w:val="FFFFFF88"/>
    <w:multiLevelType w:val="singleLevel"/>
    <w:tmpl w:val="5594654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099AC4BA"/>
    <w:lvl w:ilvl="0">
      <w:start w:val="1"/>
      <w:numFmt w:val="bullet"/>
      <w:pStyle w:val="ListBullet"/>
      <w:lvlText w:val=""/>
      <w:lvlJc w:val="left"/>
      <w:pPr>
        <w:tabs>
          <w:tab w:val="num" w:pos="360"/>
        </w:tabs>
        <w:ind w:left="360" w:hanging="360"/>
      </w:pPr>
      <w:rPr>
        <w:rFonts w:ascii="Symbol" w:hAnsi="Symbol" w:hint="default"/>
        <w:lang w:val="en-CA"/>
      </w:rPr>
    </w:lvl>
  </w:abstractNum>
  <w:abstractNum w:abstractNumId="10" w15:restartNumberingAfterBreak="0">
    <w:nsid w:val="FFFFFFFE"/>
    <w:multiLevelType w:val="singleLevel"/>
    <w:tmpl w:val="FFFFFFFF"/>
    <w:lvl w:ilvl="0">
      <w:numFmt w:val="decimal"/>
      <w:lvlText w:val="*"/>
      <w:lvlJc w:val="left"/>
    </w:lvl>
  </w:abstractNum>
  <w:abstractNum w:abstractNumId="11" w15:restartNumberingAfterBreak="0">
    <w:nsid w:val="020769A4"/>
    <w:multiLevelType w:val="multilevel"/>
    <w:tmpl w:val="AA528E86"/>
    <w:lvl w:ilvl="0">
      <w:start w:val="1"/>
      <w:numFmt w:val="bullet"/>
      <w:lvlText w:val=""/>
      <w:lvlJc w:val="left"/>
      <w:pPr>
        <w:tabs>
          <w:tab w:val="num" w:pos="567"/>
        </w:tabs>
        <w:ind w:left="567" w:hanging="567"/>
      </w:pPr>
      <w:rPr>
        <w:rFonts w:ascii="Symbol" w:hAnsi="Symbol" w:hint="default"/>
        <w:sz w:val="22"/>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031A2FD7"/>
    <w:multiLevelType w:val="hybridMultilevel"/>
    <w:tmpl w:val="143828A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03AB6E20"/>
    <w:multiLevelType w:val="multilevel"/>
    <w:tmpl w:val="AA528E86"/>
    <w:lvl w:ilvl="0">
      <w:start w:val="1"/>
      <w:numFmt w:val="bullet"/>
      <w:lvlText w:val=""/>
      <w:lvlJc w:val="left"/>
      <w:pPr>
        <w:tabs>
          <w:tab w:val="num" w:pos="567"/>
        </w:tabs>
        <w:ind w:left="567" w:hanging="567"/>
      </w:pPr>
      <w:rPr>
        <w:rFonts w:ascii="Symbol" w:hAnsi="Symbol" w:hint="default"/>
        <w:sz w:val="22"/>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07190C0E"/>
    <w:multiLevelType w:val="hybridMultilevel"/>
    <w:tmpl w:val="3A24D1A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09AE0B74"/>
    <w:multiLevelType w:val="multilevel"/>
    <w:tmpl w:val="AA528E86"/>
    <w:lvl w:ilvl="0">
      <w:start w:val="1"/>
      <w:numFmt w:val="bullet"/>
      <w:lvlText w:val=""/>
      <w:lvlJc w:val="left"/>
      <w:pPr>
        <w:tabs>
          <w:tab w:val="num" w:pos="567"/>
        </w:tabs>
        <w:ind w:left="567" w:hanging="567"/>
      </w:pPr>
      <w:rPr>
        <w:rFonts w:ascii="Symbol" w:hAnsi="Symbol" w:hint="default"/>
        <w:sz w:val="22"/>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09CE5DAF"/>
    <w:multiLevelType w:val="hybridMultilevel"/>
    <w:tmpl w:val="82A6B63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14D275AB"/>
    <w:multiLevelType w:val="multilevel"/>
    <w:tmpl w:val="AA528E86"/>
    <w:lvl w:ilvl="0">
      <w:start w:val="1"/>
      <w:numFmt w:val="bullet"/>
      <w:lvlText w:val=""/>
      <w:lvlJc w:val="left"/>
      <w:pPr>
        <w:tabs>
          <w:tab w:val="num" w:pos="567"/>
        </w:tabs>
        <w:ind w:left="567" w:hanging="567"/>
      </w:pPr>
      <w:rPr>
        <w:rFonts w:ascii="Symbol" w:hAnsi="Symbol" w:hint="default"/>
        <w:sz w:val="22"/>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14D6043B"/>
    <w:multiLevelType w:val="hybridMultilevel"/>
    <w:tmpl w:val="ECE6DA2E"/>
    <w:lvl w:ilvl="0" w:tplc="AAE8349C">
      <w:start w:val="1"/>
      <w:numFmt w:val="bullet"/>
      <w:lvlText w:val=""/>
      <w:lvlJc w:val="left"/>
      <w:pPr>
        <w:tabs>
          <w:tab w:val="num" w:pos="567"/>
        </w:tabs>
        <w:ind w:left="567" w:hanging="567"/>
      </w:pPr>
      <w:rPr>
        <w:rFonts w:ascii="Symbol" w:hAnsi="Symbol" w:hint="default"/>
      </w:rPr>
    </w:lvl>
    <w:lvl w:ilvl="1" w:tplc="10090003" w:tentative="1">
      <w:start w:val="1"/>
      <w:numFmt w:val="bullet"/>
      <w:lvlText w:val="o"/>
      <w:lvlJc w:val="left"/>
      <w:pPr>
        <w:tabs>
          <w:tab w:val="num" w:pos="1080"/>
        </w:tabs>
        <w:ind w:left="1080" w:hanging="360"/>
      </w:pPr>
      <w:rPr>
        <w:rFonts w:ascii="Courier New" w:hAnsi="Courier New" w:cs="Courier New" w:hint="default"/>
      </w:rPr>
    </w:lvl>
    <w:lvl w:ilvl="2" w:tplc="10090005" w:tentative="1">
      <w:start w:val="1"/>
      <w:numFmt w:val="bullet"/>
      <w:lvlText w:val=""/>
      <w:lvlJc w:val="left"/>
      <w:pPr>
        <w:tabs>
          <w:tab w:val="num" w:pos="1800"/>
        </w:tabs>
        <w:ind w:left="1800" w:hanging="360"/>
      </w:pPr>
      <w:rPr>
        <w:rFonts w:ascii="Wingdings" w:hAnsi="Wingdings" w:hint="default"/>
      </w:rPr>
    </w:lvl>
    <w:lvl w:ilvl="3" w:tplc="10090001" w:tentative="1">
      <w:start w:val="1"/>
      <w:numFmt w:val="bullet"/>
      <w:lvlText w:val=""/>
      <w:lvlJc w:val="left"/>
      <w:pPr>
        <w:tabs>
          <w:tab w:val="num" w:pos="2520"/>
        </w:tabs>
        <w:ind w:left="2520" w:hanging="360"/>
      </w:pPr>
      <w:rPr>
        <w:rFonts w:ascii="Symbol" w:hAnsi="Symbol" w:hint="default"/>
      </w:rPr>
    </w:lvl>
    <w:lvl w:ilvl="4" w:tplc="10090003" w:tentative="1">
      <w:start w:val="1"/>
      <w:numFmt w:val="bullet"/>
      <w:lvlText w:val="o"/>
      <w:lvlJc w:val="left"/>
      <w:pPr>
        <w:tabs>
          <w:tab w:val="num" w:pos="3240"/>
        </w:tabs>
        <w:ind w:left="3240" w:hanging="360"/>
      </w:pPr>
      <w:rPr>
        <w:rFonts w:ascii="Courier New" w:hAnsi="Courier New" w:cs="Courier New" w:hint="default"/>
      </w:rPr>
    </w:lvl>
    <w:lvl w:ilvl="5" w:tplc="10090005" w:tentative="1">
      <w:start w:val="1"/>
      <w:numFmt w:val="bullet"/>
      <w:lvlText w:val=""/>
      <w:lvlJc w:val="left"/>
      <w:pPr>
        <w:tabs>
          <w:tab w:val="num" w:pos="3960"/>
        </w:tabs>
        <w:ind w:left="3960" w:hanging="360"/>
      </w:pPr>
      <w:rPr>
        <w:rFonts w:ascii="Wingdings" w:hAnsi="Wingdings" w:hint="default"/>
      </w:rPr>
    </w:lvl>
    <w:lvl w:ilvl="6" w:tplc="10090001" w:tentative="1">
      <w:start w:val="1"/>
      <w:numFmt w:val="bullet"/>
      <w:lvlText w:val=""/>
      <w:lvlJc w:val="left"/>
      <w:pPr>
        <w:tabs>
          <w:tab w:val="num" w:pos="4680"/>
        </w:tabs>
        <w:ind w:left="4680" w:hanging="360"/>
      </w:pPr>
      <w:rPr>
        <w:rFonts w:ascii="Symbol" w:hAnsi="Symbol" w:hint="default"/>
      </w:rPr>
    </w:lvl>
    <w:lvl w:ilvl="7" w:tplc="10090003" w:tentative="1">
      <w:start w:val="1"/>
      <w:numFmt w:val="bullet"/>
      <w:lvlText w:val="o"/>
      <w:lvlJc w:val="left"/>
      <w:pPr>
        <w:tabs>
          <w:tab w:val="num" w:pos="5400"/>
        </w:tabs>
        <w:ind w:left="5400" w:hanging="360"/>
      </w:pPr>
      <w:rPr>
        <w:rFonts w:ascii="Courier New" w:hAnsi="Courier New" w:cs="Courier New" w:hint="default"/>
      </w:rPr>
    </w:lvl>
    <w:lvl w:ilvl="8" w:tplc="10090005" w:tentative="1">
      <w:start w:val="1"/>
      <w:numFmt w:val="bullet"/>
      <w:lvlText w:val=""/>
      <w:lvlJc w:val="left"/>
      <w:pPr>
        <w:tabs>
          <w:tab w:val="num" w:pos="6120"/>
        </w:tabs>
        <w:ind w:left="6120" w:hanging="360"/>
      </w:pPr>
      <w:rPr>
        <w:rFonts w:ascii="Wingdings" w:hAnsi="Wingdings" w:hint="default"/>
      </w:rPr>
    </w:lvl>
  </w:abstractNum>
  <w:abstractNum w:abstractNumId="19" w15:restartNumberingAfterBreak="0">
    <w:nsid w:val="161A22B6"/>
    <w:multiLevelType w:val="hybridMultilevel"/>
    <w:tmpl w:val="D9844E8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228D40F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3BE62FE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570535DD"/>
    <w:multiLevelType w:val="hybridMultilevel"/>
    <w:tmpl w:val="78FE0DAE"/>
    <w:lvl w:ilvl="0" w:tplc="AAE8349C">
      <w:start w:val="1"/>
      <w:numFmt w:val="bullet"/>
      <w:lvlText w:val=""/>
      <w:lvlJc w:val="left"/>
      <w:pPr>
        <w:tabs>
          <w:tab w:val="num" w:pos="567"/>
        </w:tabs>
        <w:ind w:left="567" w:hanging="567"/>
      </w:pPr>
      <w:rPr>
        <w:rFonts w:ascii="Symbol" w:hAnsi="Symbol" w:hint="default"/>
      </w:rPr>
    </w:lvl>
    <w:lvl w:ilvl="1" w:tplc="10090003">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628A010C"/>
    <w:multiLevelType w:val="hybridMultilevel"/>
    <w:tmpl w:val="8C90F688"/>
    <w:lvl w:ilvl="0" w:tplc="040C000B">
      <w:start w:val="1"/>
      <w:numFmt w:val="bullet"/>
      <w:lvlText w:val=""/>
      <w:lvlJc w:val="left"/>
      <w:pPr>
        <w:tabs>
          <w:tab w:val="num" w:pos="720"/>
        </w:tabs>
        <w:ind w:left="720" w:hanging="360"/>
      </w:pPr>
      <w:rPr>
        <w:rFonts w:ascii="Wingdings" w:hAnsi="Wingdings"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6FDE7724"/>
    <w:multiLevelType w:val="hybridMultilevel"/>
    <w:tmpl w:val="C00AEBD2"/>
    <w:lvl w:ilvl="0" w:tplc="56A8D5D0">
      <w:start w:val="1"/>
      <w:numFmt w:val="bullet"/>
      <w:lvlText w:val=""/>
      <w:lvlJc w:val="left"/>
      <w:pPr>
        <w:tabs>
          <w:tab w:val="num" w:pos="360"/>
        </w:tabs>
        <w:ind w:left="360" w:hanging="360"/>
      </w:pPr>
      <w:rPr>
        <w:rFonts w:ascii="Wingdings" w:hAnsi="Wingdings" w:hint="default"/>
      </w:rPr>
    </w:lvl>
    <w:lvl w:ilvl="1" w:tplc="10090003" w:tentative="1">
      <w:start w:val="1"/>
      <w:numFmt w:val="bullet"/>
      <w:lvlText w:val="o"/>
      <w:lvlJc w:val="left"/>
      <w:pPr>
        <w:tabs>
          <w:tab w:val="num" w:pos="1080"/>
        </w:tabs>
        <w:ind w:left="1080" w:hanging="360"/>
      </w:pPr>
      <w:rPr>
        <w:rFonts w:ascii="Courier New" w:hAnsi="Courier New" w:cs="Courier New" w:hint="default"/>
      </w:rPr>
    </w:lvl>
    <w:lvl w:ilvl="2" w:tplc="10090005" w:tentative="1">
      <w:start w:val="1"/>
      <w:numFmt w:val="bullet"/>
      <w:lvlText w:val=""/>
      <w:lvlJc w:val="left"/>
      <w:pPr>
        <w:tabs>
          <w:tab w:val="num" w:pos="1800"/>
        </w:tabs>
        <w:ind w:left="1800" w:hanging="360"/>
      </w:pPr>
      <w:rPr>
        <w:rFonts w:ascii="Wingdings" w:hAnsi="Wingdings" w:hint="default"/>
      </w:rPr>
    </w:lvl>
    <w:lvl w:ilvl="3" w:tplc="10090001" w:tentative="1">
      <w:start w:val="1"/>
      <w:numFmt w:val="bullet"/>
      <w:lvlText w:val=""/>
      <w:lvlJc w:val="left"/>
      <w:pPr>
        <w:tabs>
          <w:tab w:val="num" w:pos="2520"/>
        </w:tabs>
        <w:ind w:left="2520" w:hanging="360"/>
      </w:pPr>
      <w:rPr>
        <w:rFonts w:ascii="Symbol" w:hAnsi="Symbol" w:hint="default"/>
      </w:rPr>
    </w:lvl>
    <w:lvl w:ilvl="4" w:tplc="10090003" w:tentative="1">
      <w:start w:val="1"/>
      <w:numFmt w:val="bullet"/>
      <w:lvlText w:val="o"/>
      <w:lvlJc w:val="left"/>
      <w:pPr>
        <w:tabs>
          <w:tab w:val="num" w:pos="3240"/>
        </w:tabs>
        <w:ind w:left="3240" w:hanging="360"/>
      </w:pPr>
      <w:rPr>
        <w:rFonts w:ascii="Courier New" w:hAnsi="Courier New" w:cs="Courier New" w:hint="default"/>
      </w:rPr>
    </w:lvl>
    <w:lvl w:ilvl="5" w:tplc="10090005" w:tentative="1">
      <w:start w:val="1"/>
      <w:numFmt w:val="bullet"/>
      <w:lvlText w:val=""/>
      <w:lvlJc w:val="left"/>
      <w:pPr>
        <w:tabs>
          <w:tab w:val="num" w:pos="3960"/>
        </w:tabs>
        <w:ind w:left="3960" w:hanging="360"/>
      </w:pPr>
      <w:rPr>
        <w:rFonts w:ascii="Wingdings" w:hAnsi="Wingdings" w:hint="default"/>
      </w:rPr>
    </w:lvl>
    <w:lvl w:ilvl="6" w:tplc="10090001" w:tentative="1">
      <w:start w:val="1"/>
      <w:numFmt w:val="bullet"/>
      <w:lvlText w:val=""/>
      <w:lvlJc w:val="left"/>
      <w:pPr>
        <w:tabs>
          <w:tab w:val="num" w:pos="4680"/>
        </w:tabs>
        <w:ind w:left="4680" w:hanging="360"/>
      </w:pPr>
      <w:rPr>
        <w:rFonts w:ascii="Symbol" w:hAnsi="Symbol" w:hint="default"/>
      </w:rPr>
    </w:lvl>
    <w:lvl w:ilvl="7" w:tplc="10090003" w:tentative="1">
      <w:start w:val="1"/>
      <w:numFmt w:val="bullet"/>
      <w:lvlText w:val="o"/>
      <w:lvlJc w:val="left"/>
      <w:pPr>
        <w:tabs>
          <w:tab w:val="num" w:pos="5400"/>
        </w:tabs>
        <w:ind w:left="5400" w:hanging="360"/>
      </w:pPr>
      <w:rPr>
        <w:rFonts w:ascii="Courier New" w:hAnsi="Courier New" w:cs="Courier New" w:hint="default"/>
      </w:rPr>
    </w:lvl>
    <w:lvl w:ilvl="8" w:tplc="10090005" w:tentative="1">
      <w:start w:val="1"/>
      <w:numFmt w:val="bullet"/>
      <w:lvlText w:val=""/>
      <w:lvlJc w:val="left"/>
      <w:pPr>
        <w:tabs>
          <w:tab w:val="num" w:pos="6120"/>
        </w:tabs>
        <w:ind w:left="6120" w:hanging="360"/>
      </w:pPr>
      <w:rPr>
        <w:rFonts w:ascii="Wingdings" w:hAnsi="Wingdings" w:hint="default"/>
      </w:rPr>
    </w:lvl>
  </w:abstractNum>
  <w:abstractNum w:abstractNumId="25" w15:restartNumberingAfterBreak="0">
    <w:nsid w:val="72916972"/>
    <w:multiLevelType w:val="multilevel"/>
    <w:tmpl w:val="C00AEBD2"/>
    <w:lvl w:ilvl="0">
      <w:start w:val="1"/>
      <w:numFmt w:val="bullet"/>
      <w:lvlText w:val=""/>
      <w:lvlJc w:val="left"/>
      <w:pPr>
        <w:tabs>
          <w:tab w:val="num" w:pos="360"/>
        </w:tabs>
        <w:ind w:left="360" w:hanging="360"/>
      </w:pPr>
      <w:rPr>
        <w:rFonts w:ascii="Wingdings" w:hAnsi="Wingdings"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num w:numId="1">
    <w:abstractNumId w:val="10"/>
    <w:lvlOverride w:ilvl="0">
      <w:lvl w:ilvl="0">
        <w:start w:val="1"/>
        <w:numFmt w:val="bullet"/>
        <w:lvlText w:val=""/>
        <w:legacy w:legacy="1" w:legacySpace="0" w:legacyIndent="360"/>
        <w:lvlJc w:val="left"/>
        <w:pPr>
          <w:ind w:left="360" w:hanging="360"/>
        </w:pPr>
        <w:rPr>
          <w:rFonts w:ascii="Symbol" w:hAnsi="Symbol" w:hint="default"/>
        </w:rPr>
      </w:lvl>
    </w:lvlOverride>
  </w:num>
  <w:num w:numId="2">
    <w:abstractNumId w:val="20"/>
  </w:num>
  <w:num w:numId="3">
    <w:abstractNumId w:val="21"/>
  </w:num>
  <w:num w:numId="4">
    <w:abstractNumId w:val="14"/>
  </w:num>
  <w:num w:numId="5">
    <w:abstractNumId w:val="16"/>
  </w:num>
  <w:num w:numId="6">
    <w:abstractNumId w:val="12"/>
  </w:num>
  <w:num w:numId="7">
    <w:abstractNumId w:val="17"/>
  </w:num>
  <w:num w:numId="8">
    <w:abstractNumId w:val="13"/>
  </w:num>
  <w:num w:numId="9">
    <w:abstractNumId w:val="19"/>
  </w:num>
  <w:num w:numId="10">
    <w:abstractNumId w:val="23"/>
  </w:num>
  <w:num w:numId="11">
    <w:abstractNumId w:val="9"/>
  </w:num>
  <w:num w:numId="12">
    <w:abstractNumId w:val="7"/>
  </w:num>
  <w:num w:numId="13">
    <w:abstractNumId w:val="6"/>
  </w:num>
  <w:num w:numId="14">
    <w:abstractNumId w:val="5"/>
  </w:num>
  <w:num w:numId="15">
    <w:abstractNumId w:val="4"/>
  </w:num>
  <w:num w:numId="16">
    <w:abstractNumId w:val="8"/>
  </w:num>
  <w:num w:numId="17">
    <w:abstractNumId w:val="3"/>
  </w:num>
  <w:num w:numId="18">
    <w:abstractNumId w:val="2"/>
  </w:num>
  <w:num w:numId="19">
    <w:abstractNumId w:val="1"/>
  </w:num>
  <w:num w:numId="20">
    <w:abstractNumId w:val="0"/>
  </w:num>
  <w:num w:numId="21">
    <w:abstractNumId w:val="11"/>
  </w:num>
  <w:num w:numId="22">
    <w:abstractNumId w:val="15"/>
  </w:num>
  <w:num w:numId="23">
    <w:abstractNumId w:val="24"/>
  </w:num>
  <w:num w:numId="24">
    <w:abstractNumId w:val="25"/>
  </w:num>
  <w:num w:numId="25">
    <w:abstractNumId w:val="18"/>
  </w:num>
  <w:num w:numId="26">
    <w:abstractNumId w:val="22"/>
  </w:num>
  <w:num w:numId="27">
    <w:abstractNumId w:val="22"/>
  </w:num>
  <w:num w:numId="28">
    <w:abstractNumId w:val="9"/>
  </w:num>
  <w:num w:numId="29">
    <w:abstractNumId w:val="7"/>
  </w:num>
  <w:num w:numId="30">
    <w:abstractNumId w:val="8"/>
  </w:num>
  <w:num w:numId="3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stylePaneSortMethod w:val="0000"/>
  <w:defaultTabStop w:val="720"/>
  <w:hyphenationZone w:val="425"/>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1331"/>
    <w:rsid w:val="00002593"/>
    <w:rsid w:val="00003B72"/>
    <w:rsid w:val="00011D4D"/>
    <w:rsid w:val="0001211D"/>
    <w:rsid w:val="000161FA"/>
    <w:rsid w:val="00020527"/>
    <w:rsid w:val="00022865"/>
    <w:rsid w:val="00024384"/>
    <w:rsid w:val="0002499F"/>
    <w:rsid w:val="00025337"/>
    <w:rsid w:val="00034AAD"/>
    <w:rsid w:val="00055E62"/>
    <w:rsid w:val="00063F28"/>
    <w:rsid w:val="00072CC4"/>
    <w:rsid w:val="00075741"/>
    <w:rsid w:val="000779BA"/>
    <w:rsid w:val="00080D85"/>
    <w:rsid w:val="00087206"/>
    <w:rsid w:val="00091037"/>
    <w:rsid w:val="000943AA"/>
    <w:rsid w:val="000A0DE7"/>
    <w:rsid w:val="000A59CB"/>
    <w:rsid w:val="000B1411"/>
    <w:rsid w:val="000B4F53"/>
    <w:rsid w:val="000D5067"/>
    <w:rsid w:val="000D5B50"/>
    <w:rsid w:val="000D6D3E"/>
    <w:rsid w:val="000E2A84"/>
    <w:rsid w:val="000E60A0"/>
    <w:rsid w:val="000E6974"/>
    <w:rsid w:val="000F4532"/>
    <w:rsid w:val="00100DFC"/>
    <w:rsid w:val="00102161"/>
    <w:rsid w:val="00111882"/>
    <w:rsid w:val="00111C56"/>
    <w:rsid w:val="001167FB"/>
    <w:rsid w:val="001206FE"/>
    <w:rsid w:val="00126A90"/>
    <w:rsid w:val="00131365"/>
    <w:rsid w:val="001318C9"/>
    <w:rsid w:val="001346AC"/>
    <w:rsid w:val="001358CB"/>
    <w:rsid w:val="0014091A"/>
    <w:rsid w:val="00153B1F"/>
    <w:rsid w:val="001607D4"/>
    <w:rsid w:val="00161C5F"/>
    <w:rsid w:val="001656AB"/>
    <w:rsid w:val="00172FD4"/>
    <w:rsid w:val="0018565D"/>
    <w:rsid w:val="00192681"/>
    <w:rsid w:val="001A23E9"/>
    <w:rsid w:val="001B3B1F"/>
    <w:rsid w:val="001B4C46"/>
    <w:rsid w:val="001B68BE"/>
    <w:rsid w:val="001C02B5"/>
    <w:rsid w:val="001C1404"/>
    <w:rsid w:val="001C76D6"/>
    <w:rsid w:val="001C7FB3"/>
    <w:rsid w:val="001F175C"/>
    <w:rsid w:val="001F3EDF"/>
    <w:rsid w:val="00206FC6"/>
    <w:rsid w:val="00210839"/>
    <w:rsid w:val="00223DF9"/>
    <w:rsid w:val="00234FBE"/>
    <w:rsid w:val="002359E9"/>
    <w:rsid w:val="00244858"/>
    <w:rsid w:val="00244B6E"/>
    <w:rsid w:val="0025092E"/>
    <w:rsid w:val="00261D7A"/>
    <w:rsid w:val="00270D19"/>
    <w:rsid w:val="00272BFA"/>
    <w:rsid w:val="0027316E"/>
    <w:rsid w:val="00281A7E"/>
    <w:rsid w:val="00281DA0"/>
    <w:rsid w:val="00296D70"/>
    <w:rsid w:val="00297BCC"/>
    <w:rsid w:val="002A71CB"/>
    <w:rsid w:val="002B005B"/>
    <w:rsid w:val="002B3853"/>
    <w:rsid w:val="002B5B4A"/>
    <w:rsid w:val="002C50E4"/>
    <w:rsid w:val="002C77BF"/>
    <w:rsid w:val="002C7A6E"/>
    <w:rsid w:val="002C7FA2"/>
    <w:rsid w:val="002D210A"/>
    <w:rsid w:val="002D62A3"/>
    <w:rsid w:val="002E6159"/>
    <w:rsid w:val="002F6CE5"/>
    <w:rsid w:val="00300521"/>
    <w:rsid w:val="003131B3"/>
    <w:rsid w:val="00323AC0"/>
    <w:rsid w:val="0033203F"/>
    <w:rsid w:val="003348E0"/>
    <w:rsid w:val="003423CF"/>
    <w:rsid w:val="0034261B"/>
    <w:rsid w:val="003458DE"/>
    <w:rsid w:val="00363E3B"/>
    <w:rsid w:val="00364B98"/>
    <w:rsid w:val="00367D97"/>
    <w:rsid w:val="003716F7"/>
    <w:rsid w:val="00374B5E"/>
    <w:rsid w:val="00384715"/>
    <w:rsid w:val="00384E13"/>
    <w:rsid w:val="00393644"/>
    <w:rsid w:val="003A3630"/>
    <w:rsid w:val="003A69E7"/>
    <w:rsid w:val="003C2D7B"/>
    <w:rsid w:val="003C66FB"/>
    <w:rsid w:val="003E6A36"/>
    <w:rsid w:val="003F1A97"/>
    <w:rsid w:val="00402157"/>
    <w:rsid w:val="00403DE6"/>
    <w:rsid w:val="00410328"/>
    <w:rsid w:val="00415CA5"/>
    <w:rsid w:val="00421292"/>
    <w:rsid w:val="004221FA"/>
    <w:rsid w:val="0042309F"/>
    <w:rsid w:val="0042482E"/>
    <w:rsid w:val="0045118C"/>
    <w:rsid w:val="00453F33"/>
    <w:rsid w:val="00462A8C"/>
    <w:rsid w:val="00471DA1"/>
    <w:rsid w:val="00472810"/>
    <w:rsid w:val="00477657"/>
    <w:rsid w:val="004825C1"/>
    <w:rsid w:val="004860CB"/>
    <w:rsid w:val="00491331"/>
    <w:rsid w:val="004916A2"/>
    <w:rsid w:val="00493068"/>
    <w:rsid w:val="004A4576"/>
    <w:rsid w:val="004A4A9C"/>
    <w:rsid w:val="004B2BF0"/>
    <w:rsid w:val="004B39C9"/>
    <w:rsid w:val="004B4B5E"/>
    <w:rsid w:val="004C0A7E"/>
    <w:rsid w:val="004C4322"/>
    <w:rsid w:val="004D18CF"/>
    <w:rsid w:val="004D4DD3"/>
    <w:rsid w:val="004E2F14"/>
    <w:rsid w:val="004E42C7"/>
    <w:rsid w:val="004F3D7A"/>
    <w:rsid w:val="004F4130"/>
    <w:rsid w:val="004F6FC8"/>
    <w:rsid w:val="00501820"/>
    <w:rsid w:val="005024FA"/>
    <w:rsid w:val="00505B41"/>
    <w:rsid w:val="00534494"/>
    <w:rsid w:val="005433B0"/>
    <w:rsid w:val="005601B7"/>
    <w:rsid w:val="00567918"/>
    <w:rsid w:val="005A7A26"/>
    <w:rsid w:val="005B263D"/>
    <w:rsid w:val="005C0A78"/>
    <w:rsid w:val="005D4DBF"/>
    <w:rsid w:val="005D5D41"/>
    <w:rsid w:val="005D5D87"/>
    <w:rsid w:val="005D7C37"/>
    <w:rsid w:val="005E22D2"/>
    <w:rsid w:val="005E63C3"/>
    <w:rsid w:val="005F79CB"/>
    <w:rsid w:val="006012C6"/>
    <w:rsid w:val="00603F4A"/>
    <w:rsid w:val="00613A1E"/>
    <w:rsid w:val="006215BF"/>
    <w:rsid w:val="006255B4"/>
    <w:rsid w:val="00627816"/>
    <w:rsid w:val="006278F7"/>
    <w:rsid w:val="0063278E"/>
    <w:rsid w:val="00635684"/>
    <w:rsid w:val="00645C68"/>
    <w:rsid w:val="00653D0B"/>
    <w:rsid w:val="00656140"/>
    <w:rsid w:val="00672D22"/>
    <w:rsid w:val="0067524B"/>
    <w:rsid w:val="00680560"/>
    <w:rsid w:val="00681E1A"/>
    <w:rsid w:val="00686FC9"/>
    <w:rsid w:val="006A293C"/>
    <w:rsid w:val="006A7830"/>
    <w:rsid w:val="006A795D"/>
    <w:rsid w:val="006B3495"/>
    <w:rsid w:val="006B3BF7"/>
    <w:rsid w:val="006D15AD"/>
    <w:rsid w:val="006D3A71"/>
    <w:rsid w:val="006E0B18"/>
    <w:rsid w:val="006E3104"/>
    <w:rsid w:val="006E3E89"/>
    <w:rsid w:val="006E497C"/>
    <w:rsid w:val="006E5421"/>
    <w:rsid w:val="006E5B0F"/>
    <w:rsid w:val="006E5DE9"/>
    <w:rsid w:val="006F29FE"/>
    <w:rsid w:val="006F6CB8"/>
    <w:rsid w:val="00702603"/>
    <w:rsid w:val="00711891"/>
    <w:rsid w:val="00712136"/>
    <w:rsid w:val="0071319E"/>
    <w:rsid w:val="00713D05"/>
    <w:rsid w:val="0071503C"/>
    <w:rsid w:val="00716D22"/>
    <w:rsid w:val="00716DB8"/>
    <w:rsid w:val="007240F3"/>
    <w:rsid w:val="007316F8"/>
    <w:rsid w:val="00747AAC"/>
    <w:rsid w:val="00747AF8"/>
    <w:rsid w:val="00755A5A"/>
    <w:rsid w:val="0078154B"/>
    <w:rsid w:val="00783836"/>
    <w:rsid w:val="0079424E"/>
    <w:rsid w:val="007964C3"/>
    <w:rsid w:val="00796A28"/>
    <w:rsid w:val="007C3702"/>
    <w:rsid w:val="007D3674"/>
    <w:rsid w:val="007D413C"/>
    <w:rsid w:val="007D78B5"/>
    <w:rsid w:val="007F36CF"/>
    <w:rsid w:val="00801656"/>
    <w:rsid w:val="00805560"/>
    <w:rsid w:val="00806729"/>
    <w:rsid w:val="00810516"/>
    <w:rsid w:val="00811090"/>
    <w:rsid w:val="00817FA1"/>
    <w:rsid w:val="008311F2"/>
    <w:rsid w:val="00832EC0"/>
    <w:rsid w:val="00837D22"/>
    <w:rsid w:val="008468D6"/>
    <w:rsid w:val="00850126"/>
    <w:rsid w:val="0085023B"/>
    <w:rsid w:val="00852AB1"/>
    <w:rsid w:val="00855398"/>
    <w:rsid w:val="00856323"/>
    <w:rsid w:val="008602A3"/>
    <w:rsid w:val="00862562"/>
    <w:rsid w:val="0086502B"/>
    <w:rsid w:val="008772CA"/>
    <w:rsid w:val="00890611"/>
    <w:rsid w:val="008911E4"/>
    <w:rsid w:val="00896644"/>
    <w:rsid w:val="008B7025"/>
    <w:rsid w:val="008D17FC"/>
    <w:rsid w:val="008D53F3"/>
    <w:rsid w:val="008E186B"/>
    <w:rsid w:val="008E3336"/>
    <w:rsid w:val="008E37F5"/>
    <w:rsid w:val="008F1426"/>
    <w:rsid w:val="008F4D56"/>
    <w:rsid w:val="008F7783"/>
    <w:rsid w:val="00900F9B"/>
    <w:rsid w:val="00902A63"/>
    <w:rsid w:val="009466B2"/>
    <w:rsid w:val="009501C3"/>
    <w:rsid w:val="00960A11"/>
    <w:rsid w:val="00971412"/>
    <w:rsid w:val="00972137"/>
    <w:rsid w:val="00977452"/>
    <w:rsid w:val="00981AE2"/>
    <w:rsid w:val="00982EA7"/>
    <w:rsid w:val="00984893"/>
    <w:rsid w:val="0098597B"/>
    <w:rsid w:val="009A7D41"/>
    <w:rsid w:val="009B2CA6"/>
    <w:rsid w:val="009B3366"/>
    <w:rsid w:val="009B3AA9"/>
    <w:rsid w:val="009B5F2D"/>
    <w:rsid w:val="009C078F"/>
    <w:rsid w:val="009C1B6E"/>
    <w:rsid w:val="009D5B1D"/>
    <w:rsid w:val="009D6CCE"/>
    <w:rsid w:val="009F5CEB"/>
    <w:rsid w:val="00A0398A"/>
    <w:rsid w:val="00A36283"/>
    <w:rsid w:val="00A40E33"/>
    <w:rsid w:val="00A43A96"/>
    <w:rsid w:val="00A600FB"/>
    <w:rsid w:val="00A6306B"/>
    <w:rsid w:val="00A8623C"/>
    <w:rsid w:val="00A8682C"/>
    <w:rsid w:val="00A91DC7"/>
    <w:rsid w:val="00A92221"/>
    <w:rsid w:val="00A935AF"/>
    <w:rsid w:val="00A974C6"/>
    <w:rsid w:val="00AB29A0"/>
    <w:rsid w:val="00AC1947"/>
    <w:rsid w:val="00AC4BF9"/>
    <w:rsid w:val="00AD3305"/>
    <w:rsid w:val="00AD3C6D"/>
    <w:rsid w:val="00AE3584"/>
    <w:rsid w:val="00AE5990"/>
    <w:rsid w:val="00AF617B"/>
    <w:rsid w:val="00B17116"/>
    <w:rsid w:val="00B26583"/>
    <w:rsid w:val="00B273A2"/>
    <w:rsid w:val="00B30ACC"/>
    <w:rsid w:val="00B32E0E"/>
    <w:rsid w:val="00B50D83"/>
    <w:rsid w:val="00B528A1"/>
    <w:rsid w:val="00B62F38"/>
    <w:rsid w:val="00B634E3"/>
    <w:rsid w:val="00B72E28"/>
    <w:rsid w:val="00B82B79"/>
    <w:rsid w:val="00B91415"/>
    <w:rsid w:val="00B95101"/>
    <w:rsid w:val="00B973AC"/>
    <w:rsid w:val="00BA3E19"/>
    <w:rsid w:val="00BB0216"/>
    <w:rsid w:val="00BD14FF"/>
    <w:rsid w:val="00BD2BB6"/>
    <w:rsid w:val="00BD4781"/>
    <w:rsid w:val="00BF0F56"/>
    <w:rsid w:val="00BF1D5A"/>
    <w:rsid w:val="00BF35B8"/>
    <w:rsid w:val="00BF4142"/>
    <w:rsid w:val="00BF4AD0"/>
    <w:rsid w:val="00BF7840"/>
    <w:rsid w:val="00C0002F"/>
    <w:rsid w:val="00C0297A"/>
    <w:rsid w:val="00C03A03"/>
    <w:rsid w:val="00C044DD"/>
    <w:rsid w:val="00C05722"/>
    <w:rsid w:val="00C154EF"/>
    <w:rsid w:val="00C15A77"/>
    <w:rsid w:val="00C20E72"/>
    <w:rsid w:val="00C22ECF"/>
    <w:rsid w:val="00C23534"/>
    <w:rsid w:val="00C24D35"/>
    <w:rsid w:val="00C4726F"/>
    <w:rsid w:val="00C56F57"/>
    <w:rsid w:val="00C6104E"/>
    <w:rsid w:val="00C65C63"/>
    <w:rsid w:val="00C66011"/>
    <w:rsid w:val="00C720B1"/>
    <w:rsid w:val="00C73E66"/>
    <w:rsid w:val="00C859C6"/>
    <w:rsid w:val="00C8669C"/>
    <w:rsid w:val="00C91B7A"/>
    <w:rsid w:val="00CA0144"/>
    <w:rsid w:val="00CA66F1"/>
    <w:rsid w:val="00CB1CF9"/>
    <w:rsid w:val="00CB3E5F"/>
    <w:rsid w:val="00CC1B14"/>
    <w:rsid w:val="00CC2B4F"/>
    <w:rsid w:val="00CC2FD2"/>
    <w:rsid w:val="00CC6526"/>
    <w:rsid w:val="00CC73A0"/>
    <w:rsid w:val="00CE566F"/>
    <w:rsid w:val="00CE6D16"/>
    <w:rsid w:val="00CF3379"/>
    <w:rsid w:val="00D045C6"/>
    <w:rsid w:val="00D16A55"/>
    <w:rsid w:val="00D223C8"/>
    <w:rsid w:val="00D26730"/>
    <w:rsid w:val="00D324E9"/>
    <w:rsid w:val="00D40981"/>
    <w:rsid w:val="00D40F00"/>
    <w:rsid w:val="00D41D7A"/>
    <w:rsid w:val="00D43A90"/>
    <w:rsid w:val="00D43E6D"/>
    <w:rsid w:val="00D45AC5"/>
    <w:rsid w:val="00D471B7"/>
    <w:rsid w:val="00D511D9"/>
    <w:rsid w:val="00D5789C"/>
    <w:rsid w:val="00D62F5A"/>
    <w:rsid w:val="00D7089F"/>
    <w:rsid w:val="00D75B54"/>
    <w:rsid w:val="00D830FA"/>
    <w:rsid w:val="00D949B6"/>
    <w:rsid w:val="00DA52E0"/>
    <w:rsid w:val="00DB1920"/>
    <w:rsid w:val="00DC229D"/>
    <w:rsid w:val="00DD1001"/>
    <w:rsid w:val="00DD2BA9"/>
    <w:rsid w:val="00DF0E15"/>
    <w:rsid w:val="00E05820"/>
    <w:rsid w:val="00E13E29"/>
    <w:rsid w:val="00E236F4"/>
    <w:rsid w:val="00E23979"/>
    <w:rsid w:val="00E3137B"/>
    <w:rsid w:val="00E33359"/>
    <w:rsid w:val="00E3439A"/>
    <w:rsid w:val="00E35E09"/>
    <w:rsid w:val="00E45BCA"/>
    <w:rsid w:val="00E51C2E"/>
    <w:rsid w:val="00E55616"/>
    <w:rsid w:val="00E76C0E"/>
    <w:rsid w:val="00E76FBF"/>
    <w:rsid w:val="00E818B5"/>
    <w:rsid w:val="00EA1D4D"/>
    <w:rsid w:val="00EA44EE"/>
    <w:rsid w:val="00EA4E13"/>
    <w:rsid w:val="00EA6C07"/>
    <w:rsid w:val="00EC1A26"/>
    <w:rsid w:val="00EC5A76"/>
    <w:rsid w:val="00EC6252"/>
    <w:rsid w:val="00ED126B"/>
    <w:rsid w:val="00ED5EF2"/>
    <w:rsid w:val="00EE2F97"/>
    <w:rsid w:val="00EE583B"/>
    <w:rsid w:val="00EF3DC9"/>
    <w:rsid w:val="00F07075"/>
    <w:rsid w:val="00F07F90"/>
    <w:rsid w:val="00F35BC9"/>
    <w:rsid w:val="00F37345"/>
    <w:rsid w:val="00F415C9"/>
    <w:rsid w:val="00F41A75"/>
    <w:rsid w:val="00F4248B"/>
    <w:rsid w:val="00F50E68"/>
    <w:rsid w:val="00F52812"/>
    <w:rsid w:val="00F57085"/>
    <w:rsid w:val="00F65BE1"/>
    <w:rsid w:val="00F66205"/>
    <w:rsid w:val="00F753AF"/>
    <w:rsid w:val="00F83F7C"/>
    <w:rsid w:val="00F978E8"/>
    <w:rsid w:val="00FA1E22"/>
    <w:rsid w:val="00FB2DE3"/>
    <w:rsid w:val="00FB3CAF"/>
    <w:rsid w:val="00FB59B4"/>
    <w:rsid w:val="00FC1937"/>
    <w:rsid w:val="00FD2E2B"/>
    <w:rsid w:val="00FE20D6"/>
    <w:rsid w:val="00FE27D0"/>
    <w:rsid w:val="00FE5B75"/>
    <w:rsid w:val="00FF602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08CED958-4B93-4DC6-967C-C4084B7D9A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CA" w:eastAsia="en-CA" w:bidi="ar-SA"/>
      </w:rPr>
    </w:rPrDefault>
    <w:pPrDefault/>
  </w:docDefaults>
  <w:latentStyles w:defLockedState="0" w:defUIPriority="99" w:defSemiHidden="0" w:defUnhideWhenUsed="0" w:defQFormat="0" w:count="371">
    <w:lsdException w:name="Normal" w:uiPriority="0"/>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iPriority="0"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iPriority="0"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8602A3"/>
    <w:rPr>
      <w:rFonts w:ascii="Arial" w:hAnsi="Arial"/>
      <w:sz w:val="22"/>
      <w:lang w:val="en-US" w:eastAsia="en-US"/>
    </w:rPr>
  </w:style>
  <w:style w:type="paragraph" w:styleId="Heading1">
    <w:name w:val="heading 1"/>
    <w:basedOn w:val="Normal"/>
    <w:next w:val="Normal"/>
    <w:link w:val="Heading1Char"/>
    <w:autoRedefine/>
    <w:qFormat/>
    <w:rsid w:val="003C66FB"/>
    <w:pPr>
      <w:keepNext/>
      <w:spacing w:before="240" w:after="120"/>
      <w:jc w:val="center"/>
      <w:outlineLvl w:val="0"/>
    </w:pPr>
    <w:rPr>
      <w:rFonts w:ascii="Arial Bold" w:hAnsi="Arial Bold"/>
      <w:b/>
      <w:caps/>
      <w:sz w:val="32"/>
      <w:szCs w:val="24"/>
      <w:lang w:val="en-CA"/>
    </w:rPr>
  </w:style>
  <w:style w:type="paragraph" w:styleId="Heading2">
    <w:name w:val="heading 2"/>
    <w:basedOn w:val="Normal"/>
    <w:next w:val="Normal"/>
    <w:link w:val="Heading2Char"/>
    <w:autoRedefine/>
    <w:qFormat/>
    <w:rsid w:val="00E05820"/>
    <w:pPr>
      <w:keepNext/>
      <w:spacing w:before="240" w:after="120"/>
      <w:jc w:val="center"/>
      <w:outlineLvl w:val="1"/>
    </w:pPr>
    <w:rPr>
      <w:rFonts w:ascii="Arial Bold" w:hAnsi="Arial Bold"/>
      <w:b/>
      <w:sz w:val="28"/>
      <w:szCs w:val="24"/>
      <w:lang w:val="en-CA"/>
    </w:rPr>
  </w:style>
  <w:style w:type="paragraph" w:styleId="Heading3">
    <w:name w:val="heading 3"/>
    <w:basedOn w:val="Normal"/>
    <w:next w:val="Normal"/>
    <w:link w:val="Heading3Char"/>
    <w:autoRedefine/>
    <w:qFormat/>
    <w:rsid w:val="00E05820"/>
    <w:pPr>
      <w:keepNext/>
      <w:spacing w:before="240" w:after="120"/>
      <w:contextualSpacing/>
      <w:outlineLvl w:val="2"/>
    </w:pPr>
    <w:rPr>
      <w:b/>
      <w:sz w:val="24"/>
      <w:szCs w:val="22"/>
      <w:lang w:val="en-CA"/>
    </w:rPr>
  </w:style>
  <w:style w:type="paragraph" w:styleId="Heading4">
    <w:name w:val="heading 4"/>
    <w:basedOn w:val="Normal"/>
    <w:next w:val="Normal"/>
    <w:link w:val="Heading4Char"/>
    <w:autoRedefine/>
    <w:qFormat/>
    <w:rsid w:val="00E05820"/>
    <w:pPr>
      <w:keepNext/>
      <w:spacing w:before="120" w:after="120"/>
      <w:ind w:left="360"/>
      <w:outlineLvl w:val="3"/>
    </w:pPr>
    <w:rPr>
      <w:b/>
      <w:bCs/>
      <w:szCs w:val="28"/>
      <w:lang w:val="en-CA"/>
    </w:rPr>
  </w:style>
  <w:style w:type="paragraph" w:styleId="Heading5">
    <w:name w:val="heading 5"/>
    <w:basedOn w:val="Normal"/>
    <w:next w:val="Normal"/>
    <w:link w:val="Heading5Char"/>
    <w:qFormat/>
    <w:rsid w:val="003C66FB"/>
    <w:pPr>
      <w:keepNext/>
      <w:spacing w:before="120" w:after="120"/>
      <w:ind w:left="720"/>
      <w:outlineLvl w:val="4"/>
    </w:pPr>
    <w:rPr>
      <w:i/>
    </w:rPr>
  </w:style>
  <w:style w:type="paragraph" w:styleId="Heading6">
    <w:name w:val="heading 6"/>
    <w:basedOn w:val="Normal"/>
    <w:next w:val="Normal"/>
    <w:link w:val="Heading6Char"/>
    <w:uiPriority w:val="9"/>
    <w:semiHidden/>
    <w:unhideWhenUsed/>
    <w:qFormat/>
    <w:rsid w:val="00E13E29"/>
    <w:pPr>
      <w:keepNext/>
      <w:keepLines/>
      <w:spacing w:before="20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
    <w:name w:val="List"/>
    <w:basedOn w:val="Normal"/>
    <w:uiPriority w:val="99"/>
    <w:semiHidden/>
    <w:unhideWhenUsed/>
    <w:qFormat/>
    <w:rsid w:val="00491331"/>
    <w:pPr>
      <w:ind w:left="283" w:hanging="283"/>
      <w:contextualSpacing/>
    </w:pPr>
  </w:style>
  <w:style w:type="paragraph" w:styleId="Header">
    <w:name w:val="header"/>
    <w:basedOn w:val="Normal"/>
    <w:link w:val="HeaderChar"/>
    <w:uiPriority w:val="99"/>
    <w:unhideWhenUsed/>
    <w:rsid w:val="003C66FB"/>
    <w:pPr>
      <w:tabs>
        <w:tab w:val="center" w:pos="4680"/>
        <w:tab w:val="right" w:pos="9360"/>
      </w:tabs>
    </w:pPr>
  </w:style>
  <w:style w:type="character" w:styleId="PageNumber">
    <w:name w:val="page number"/>
    <w:rsid w:val="008602A3"/>
    <w:rPr>
      <w:rFonts w:ascii="Arial" w:hAnsi="Arial"/>
      <w:sz w:val="20"/>
    </w:rPr>
  </w:style>
  <w:style w:type="paragraph" w:styleId="EndnoteText">
    <w:name w:val="endnote text"/>
    <w:basedOn w:val="Normal"/>
    <w:semiHidden/>
    <w:rsid w:val="00CB3E5F"/>
    <w:rPr>
      <w:rFonts w:ascii="Courier New" w:hAnsi="Courier New"/>
      <w:sz w:val="24"/>
    </w:rPr>
  </w:style>
  <w:style w:type="paragraph" w:styleId="ListBullet2">
    <w:name w:val="List Bullet 2"/>
    <w:basedOn w:val="Normal"/>
    <w:unhideWhenUsed/>
    <w:rsid w:val="003C66FB"/>
    <w:pPr>
      <w:numPr>
        <w:numId w:val="29"/>
      </w:numPr>
      <w:spacing w:after="120"/>
      <w:ind w:left="720"/>
      <w:contextualSpacing/>
    </w:pPr>
  </w:style>
  <w:style w:type="paragraph" w:styleId="BalloonText">
    <w:name w:val="Balloon Text"/>
    <w:basedOn w:val="Normal"/>
    <w:link w:val="BalloonTextChar"/>
    <w:uiPriority w:val="99"/>
    <w:semiHidden/>
    <w:unhideWhenUsed/>
    <w:rsid w:val="002C77BF"/>
    <w:rPr>
      <w:rFonts w:ascii="Tahoma" w:hAnsi="Tahoma" w:cs="Tahoma"/>
      <w:sz w:val="16"/>
      <w:szCs w:val="16"/>
    </w:rPr>
  </w:style>
  <w:style w:type="character" w:styleId="Hyperlink">
    <w:name w:val="Hyperlink"/>
    <w:uiPriority w:val="99"/>
    <w:qFormat/>
    <w:rsid w:val="008602A3"/>
    <w:rPr>
      <w:rFonts w:ascii="Arial" w:hAnsi="Arial"/>
      <w:color w:val="0000FF"/>
      <w:sz w:val="22"/>
      <w:u w:val="single"/>
    </w:rPr>
  </w:style>
  <w:style w:type="character" w:styleId="FollowedHyperlink">
    <w:name w:val="FollowedHyperlink"/>
    <w:rsid w:val="008602A3"/>
    <w:rPr>
      <w:rFonts w:ascii="Arial" w:hAnsi="Arial"/>
      <w:color w:val="800080"/>
      <w:sz w:val="22"/>
      <w:u w:val="single"/>
    </w:rPr>
  </w:style>
  <w:style w:type="character" w:customStyle="1" w:styleId="Heading2Char">
    <w:name w:val="Heading 2 Char"/>
    <w:basedOn w:val="DefaultParagraphFont"/>
    <w:link w:val="Heading2"/>
    <w:rsid w:val="00E05820"/>
    <w:rPr>
      <w:rFonts w:ascii="Arial Bold" w:hAnsi="Arial Bold"/>
      <w:b/>
      <w:sz w:val="28"/>
      <w:szCs w:val="24"/>
      <w:lang w:eastAsia="en-US"/>
    </w:rPr>
  </w:style>
  <w:style w:type="paragraph" w:styleId="BodyText">
    <w:name w:val="Body Text"/>
    <w:basedOn w:val="Normal"/>
    <w:link w:val="BodyTextChar"/>
    <w:qFormat/>
    <w:rsid w:val="008602A3"/>
    <w:pPr>
      <w:spacing w:before="120" w:after="120"/>
    </w:pPr>
  </w:style>
  <w:style w:type="character" w:customStyle="1" w:styleId="BalloonTextChar">
    <w:name w:val="Balloon Text Char"/>
    <w:basedOn w:val="DefaultParagraphFont"/>
    <w:link w:val="BalloonText"/>
    <w:uiPriority w:val="99"/>
    <w:semiHidden/>
    <w:rsid w:val="002C77BF"/>
    <w:rPr>
      <w:rFonts w:ascii="Tahoma" w:hAnsi="Tahoma" w:cs="Tahoma"/>
      <w:sz w:val="16"/>
      <w:szCs w:val="16"/>
      <w:lang w:val="en-US" w:eastAsia="en-US"/>
    </w:rPr>
  </w:style>
  <w:style w:type="table" w:styleId="TableGrid">
    <w:name w:val="Table Grid"/>
    <w:basedOn w:val="TableNormal"/>
    <w:rsid w:val="008602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TextItalic">
    <w:name w:val="Body Text + Italic"/>
    <w:basedOn w:val="BodyText"/>
    <w:rsid w:val="008602A3"/>
    <w:rPr>
      <w:i/>
      <w:lang w:val="fr-CA"/>
    </w:rPr>
  </w:style>
  <w:style w:type="paragraph" w:customStyle="1" w:styleId="BodyText-Centered">
    <w:name w:val="Body Text - Centered"/>
    <w:basedOn w:val="BodyText"/>
    <w:rsid w:val="00AD3305"/>
    <w:pPr>
      <w:jc w:val="center"/>
    </w:pPr>
  </w:style>
  <w:style w:type="paragraph" w:styleId="ListBullet">
    <w:name w:val="List Bullet"/>
    <w:basedOn w:val="Normal"/>
    <w:rsid w:val="008602A3"/>
    <w:pPr>
      <w:numPr>
        <w:numId w:val="28"/>
      </w:numPr>
      <w:spacing w:after="120"/>
    </w:pPr>
  </w:style>
  <w:style w:type="paragraph" w:customStyle="1" w:styleId="citation">
    <w:name w:val="citation"/>
    <w:basedOn w:val="Normal"/>
    <w:qFormat/>
    <w:rsid w:val="008602A3"/>
    <w:pPr>
      <w:keepLines/>
      <w:spacing w:before="120" w:after="120"/>
      <w:ind w:left="360" w:hanging="360"/>
    </w:pPr>
    <w:rPr>
      <w:szCs w:val="22"/>
      <w:lang w:val="en-CA"/>
    </w:rPr>
  </w:style>
  <w:style w:type="character" w:customStyle="1" w:styleId="HeaderChar">
    <w:name w:val="Header Char"/>
    <w:basedOn w:val="DefaultParagraphFont"/>
    <w:link w:val="Header"/>
    <w:uiPriority w:val="99"/>
    <w:rsid w:val="003C66FB"/>
    <w:rPr>
      <w:rFonts w:ascii="Arial" w:hAnsi="Arial"/>
      <w:sz w:val="22"/>
      <w:lang w:val="en-US" w:eastAsia="en-US"/>
    </w:rPr>
  </w:style>
  <w:style w:type="paragraph" w:styleId="Footer">
    <w:name w:val="footer"/>
    <w:basedOn w:val="Normal"/>
    <w:link w:val="FooterChar"/>
    <w:uiPriority w:val="99"/>
    <w:unhideWhenUsed/>
    <w:qFormat/>
    <w:rsid w:val="003C66FB"/>
    <w:pPr>
      <w:tabs>
        <w:tab w:val="center" w:pos="4680"/>
        <w:tab w:val="right" w:pos="9360"/>
      </w:tabs>
    </w:pPr>
  </w:style>
  <w:style w:type="character" w:customStyle="1" w:styleId="BodyTextChar">
    <w:name w:val="Body Text Char"/>
    <w:basedOn w:val="DefaultParagraphFont"/>
    <w:link w:val="BodyText"/>
    <w:rsid w:val="008602A3"/>
    <w:rPr>
      <w:rFonts w:ascii="Arial" w:hAnsi="Arial"/>
      <w:sz w:val="22"/>
      <w:lang w:val="en-US" w:eastAsia="en-US"/>
    </w:rPr>
  </w:style>
  <w:style w:type="character" w:customStyle="1" w:styleId="FooterChar">
    <w:name w:val="Footer Char"/>
    <w:basedOn w:val="DefaultParagraphFont"/>
    <w:link w:val="Footer"/>
    <w:uiPriority w:val="99"/>
    <w:rsid w:val="003C66FB"/>
    <w:rPr>
      <w:rFonts w:ascii="Arial" w:hAnsi="Arial"/>
      <w:sz w:val="22"/>
      <w:lang w:val="en-US" w:eastAsia="en-US"/>
    </w:rPr>
  </w:style>
  <w:style w:type="character" w:customStyle="1" w:styleId="Heading6Char">
    <w:name w:val="Heading 6 Char"/>
    <w:basedOn w:val="DefaultParagraphFont"/>
    <w:link w:val="Heading6"/>
    <w:uiPriority w:val="9"/>
    <w:semiHidden/>
    <w:rsid w:val="00E13E29"/>
    <w:rPr>
      <w:rFonts w:asciiTheme="majorHAnsi" w:eastAsiaTheme="majorEastAsia" w:hAnsiTheme="majorHAnsi" w:cstheme="majorBidi"/>
      <w:i/>
      <w:iCs/>
      <w:color w:val="243F60" w:themeColor="accent1" w:themeShade="7F"/>
      <w:sz w:val="22"/>
      <w:lang w:val="en-US" w:eastAsia="en-US"/>
    </w:rPr>
  </w:style>
  <w:style w:type="paragraph" w:styleId="ListNumber">
    <w:name w:val="List Number"/>
    <w:basedOn w:val="Normal"/>
    <w:unhideWhenUsed/>
    <w:rsid w:val="008602A3"/>
    <w:pPr>
      <w:numPr>
        <w:numId w:val="30"/>
      </w:numPr>
      <w:spacing w:after="120"/>
    </w:pPr>
  </w:style>
  <w:style w:type="paragraph" w:styleId="ListNumber2">
    <w:name w:val="List Number 2"/>
    <w:basedOn w:val="Normal"/>
    <w:unhideWhenUsed/>
    <w:rsid w:val="003C66FB"/>
    <w:pPr>
      <w:numPr>
        <w:numId w:val="31"/>
      </w:numPr>
      <w:spacing w:after="120"/>
      <w:ind w:left="720"/>
    </w:pPr>
  </w:style>
  <w:style w:type="paragraph" w:styleId="FootnoteText">
    <w:name w:val="footnote text"/>
    <w:basedOn w:val="Normal"/>
    <w:link w:val="FootnoteTextChar"/>
    <w:uiPriority w:val="99"/>
    <w:semiHidden/>
    <w:unhideWhenUsed/>
    <w:rsid w:val="008602A3"/>
    <w:rPr>
      <w:sz w:val="20"/>
    </w:rPr>
  </w:style>
  <w:style w:type="character" w:customStyle="1" w:styleId="FootnoteTextChar">
    <w:name w:val="Footnote Text Char"/>
    <w:basedOn w:val="DefaultParagraphFont"/>
    <w:link w:val="FootnoteText"/>
    <w:uiPriority w:val="99"/>
    <w:semiHidden/>
    <w:rsid w:val="008602A3"/>
    <w:rPr>
      <w:rFonts w:ascii="Arial" w:hAnsi="Arial"/>
      <w:lang w:val="en-US" w:eastAsia="en-US"/>
    </w:rPr>
  </w:style>
  <w:style w:type="character" w:styleId="FootnoteReference">
    <w:name w:val="footnote reference"/>
    <w:basedOn w:val="DefaultParagraphFont"/>
    <w:uiPriority w:val="99"/>
    <w:semiHidden/>
    <w:unhideWhenUsed/>
    <w:rsid w:val="008602A3"/>
    <w:rPr>
      <w:vertAlign w:val="superscript"/>
    </w:rPr>
  </w:style>
  <w:style w:type="character" w:customStyle="1" w:styleId="Heading1Char">
    <w:name w:val="Heading 1 Char"/>
    <w:basedOn w:val="DefaultParagraphFont"/>
    <w:link w:val="Heading1"/>
    <w:rsid w:val="003C66FB"/>
    <w:rPr>
      <w:rFonts w:ascii="Arial Bold" w:hAnsi="Arial Bold"/>
      <w:b/>
      <w:caps/>
      <w:sz w:val="32"/>
      <w:szCs w:val="24"/>
      <w:lang w:eastAsia="en-US"/>
    </w:rPr>
  </w:style>
  <w:style w:type="character" w:customStyle="1" w:styleId="Heading3Char">
    <w:name w:val="Heading 3 Char"/>
    <w:basedOn w:val="DefaultParagraphFont"/>
    <w:link w:val="Heading3"/>
    <w:rsid w:val="00E05820"/>
    <w:rPr>
      <w:rFonts w:ascii="Arial" w:hAnsi="Arial"/>
      <w:b/>
      <w:sz w:val="24"/>
      <w:szCs w:val="22"/>
      <w:lang w:eastAsia="en-US"/>
    </w:rPr>
  </w:style>
  <w:style w:type="character" w:customStyle="1" w:styleId="Heading4Char">
    <w:name w:val="Heading 4 Char"/>
    <w:basedOn w:val="DefaultParagraphFont"/>
    <w:link w:val="Heading4"/>
    <w:rsid w:val="00E05820"/>
    <w:rPr>
      <w:rFonts w:ascii="Arial" w:hAnsi="Arial"/>
      <w:b/>
      <w:bCs/>
      <w:sz w:val="22"/>
      <w:szCs w:val="28"/>
      <w:lang w:eastAsia="en-US"/>
    </w:rPr>
  </w:style>
  <w:style w:type="character" w:customStyle="1" w:styleId="Heading5Char">
    <w:name w:val="Heading 5 Char"/>
    <w:basedOn w:val="DefaultParagraphFont"/>
    <w:link w:val="Heading5"/>
    <w:rsid w:val="003C66FB"/>
    <w:rPr>
      <w:rFonts w:ascii="Arial" w:hAnsi="Arial"/>
      <w:i/>
      <w:sz w:val="22"/>
      <w:lang w:val="en-US" w:eastAsia="en-US"/>
    </w:rPr>
  </w:style>
  <w:style w:type="paragraph" w:customStyle="1" w:styleId="CoverPageHeaderCSAS">
    <w:name w:val="Cover Page: Header (CSAS)"/>
    <w:basedOn w:val="BodyText"/>
    <w:link w:val="CoverPageHeaderCSASChar"/>
    <w:rsid w:val="008602A3"/>
    <w:pPr>
      <w:tabs>
        <w:tab w:val="right" w:pos="9356"/>
      </w:tabs>
      <w:spacing w:after="0"/>
    </w:pPr>
    <w:rPr>
      <w:b/>
    </w:rPr>
  </w:style>
  <w:style w:type="character" w:customStyle="1" w:styleId="CoverPageHeaderCSASChar">
    <w:name w:val="Cover Page: Header (CSAS) Char"/>
    <w:basedOn w:val="BodyTextChar"/>
    <w:link w:val="CoverPageHeaderCSAS"/>
    <w:rsid w:val="008602A3"/>
    <w:rPr>
      <w:rFonts w:ascii="Arial" w:hAnsi="Arial"/>
      <w:b/>
      <w:sz w:val="22"/>
      <w:lang w:val="en-US" w:eastAsia="en-US"/>
    </w:rPr>
  </w:style>
  <w:style w:type="paragraph" w:customStyle="1" w:styleId="CoverPageHeaderregions">
    <w:name w:val="Cover Page: Header (region(s)"/>
    <w:aliases w:val="series,number)"/>
    <w:basedOn w:val="Normal"/>
    <w:rsid w:val="008602A3"/>
    <w:pPr>
      <w:pBdr>
        <w:bottom w:val="single" w:sz="4" w:space="1" w:color="auto"/>
      </w:pBdr>
      <w:tabs>
        <w:tab w:val="right" w:pos="9356"/>
      </w:tabs>
    </w:pPr>
    <w:rPr>
      <w:b/>
    </w:rPr>
  </w:style>
  <w:style w:type="paragraph" w:customStyle="1" w:styleId="Caption-Table">
    <w:name w:val="Caption - Table"/>
    <w:basedOn w:val="Normal"/>
    <w:qFormat/>
    <w:rsid w:val="008602A3"/>
    <w:pPr>
      <w:keepNext/>
      <w:spacing w:before="240" w:after="120"/>
    </w:pPr>
    <w:rPr>
      <w:i/>
      <w:sz w:val="20"/>
      <w:lang w:val="en-CA"/>
    </w:rPr>
  </w:style>
  <w:style w:type="paragraph" w:customStyle="1" w:styleId="Caption-Figure">
    <w:name w:val="Caption - Figure"/>
    <w:basedOn w:val="Normal"/>
    <w:qFormat/>
    <w:rsid w:val="008602A3"/>
    <w:pPr>
      <w:spacing w:before="120" w:after="240"/>
    </w:pPr>
    <w:rPr>
      <w:i/>
      <w:sz w:val="20"/>
    </w:rPr>
  </w:style>
  <w:style w:type="paragraph" w:customStyle="1" w:styleId="Blockquote">
    <w:name w:val="Blockquote"/>
    <w:basedOn w:val="Normal"/>
    <w:rsid w:val="008602A3"/>
    <w:pPr>
      <w:spacing w:before="120" w:after="120"/>
      <w:ind w:left="720"/>
    </w:pPr>
  </w:style>
  <w:style w:type="paragraph" w:customStyle="1" w:styleId="BodyTextBold">
    <w:name w:val="Body Text + Bold"/>
    <w:basedOn w:val="BodyText"/>
    <w:rsid w:val="008602A3"/>
    <w:rPr>
      <w:b/>
    </w:rPr>
  </w:style>
  <w:style w:type="paragraph" w:customStyle="1" w:styleId="BodyTextBoldItallics">
    <w:name w:val="Body Text + Bold + Itallics"/>
    <w:basedOn w:val="BodyText"/>
    <w:rsid w:val="008602A3"/>
    <w:rPr>
      <w:b/>
      <w:i/>
    </w:rPr>
  </w:style>
  <w:style w:type="paragraph" w:customStyle="1" w:styleId="BodyTextCentered">
    <w:name w:val="Body Text + Centered"/>
    <w:basedOn w:val="BodyText"/>
    <w:rsid w:val="008602A3"/>
    <w:pPr>
      <w:jc w:val="center"/>
    </w:pPr>
  </w:style>
  <w:style w:type="paragraph" w:customStyle="1" w:styleId="citation-translated">
    <w:name w:val="citation - translated"/>
    <w:basedOn w:val="citation"/>
    <w:qFormat/>
    <w:rsid w:val="008602A3"/>
    <w:rPr>
      <w:i/>
    </w:rPr>
  </w:style>
  <w:style w:type="paragraph" w:styleId="CommentText">
    <w:name w:val="annotation text"/>
    <w:basedOn w:val="Normal"/>
    <w:link w:val="CommentTextChar"/>
    <w:uiPriority w:val="99"/>
    <w:semiHidden/>
    <w:unhideWhenUsed/>
    <w:rsid w:val="008602A3"/>
    <w:rPr>
      <w:sz w:val="20"/>
    </w:rPr>
  </w:style>
  <w:style w:type="character" w:customStyle="1" w:styleId="CommentTextChar">
    <w:name w:val="Comment Text Char"/>
    <w:basedOn w:val="DefaultParagraphFont"/>
    <w:link w:val="CommentText"/>
    <w:uiPriority w:val="99"/>
    <w:semiHidden/>
    <w:rsid w:val="008602A3"/>
    <w:rPr>
      <w:rFonts w:ascii="Arial" w:hAnsi="Arial"/>
      <w:lang w:val="en-US" w:eastAsia="en-US"/>
    </w:rPr>
  </w:style>
  <w:style w:type="paragraph" w:styleId="CommentSubject">
    <w:name w:val="annotation subject"/>
    <w:basedOn w:val="Normal"/>
    <w:link w:val="CommentSubjectChar"/>
    <w:semiHidden/>
    <w:rsid w:val="008602A3"/>
    <w:rPr>
      <w:b/>
      <w:bCs/>
      <w:sz w:val="20"/>
    </w:rPr>
  </w:style>
  <w:style w:type="character" w:customStyle="1" w:styleId="CommentSubjectChar">
    <w:name w:val="Comment Subject Char"/>
    <w:basedOn w:val="CommentTextChar"/>
    <w:link w:val="CommentSubject"/>
    <w:semiHidden/>
    <w:rsid w:val="008602A3"/>
    <w:rPr>
      <w:rFonts w:ascii="Arial" w:hAnsi="Arial"/>
      <w:b/>
      <w:bCs/>
      <w:lang w:val="en-US" w:eastAsia="en-US"/>
    </w:rPr>
  </w:style>
  <w:style w:type="paragraph" w:customStyle="1" w:styleId="Context-Heading">
    <w:name w:val="Context-Heading"/>
    <w:basedOn w:val="Normal"/>
    <w:qFormat/>
    <w:rsid w:val="008602A3"/>
    <w:pPr>
      <w:spacing w:before="120" w:after="60"/>
    </w:pPr>
    <w:rPr>
      <w:b/>
      <w:sz w:val="24"/>
      <w:szCs w:val="24"/>
    </w:rPr>
  </w:style>
  <w:style w:type="paragraph" w:customStyle="1" w:styleId="Context-Hyperlink">
    <w:name w:val="Context-Hyperlink"/>
    <w:basedOn w:val="Normal"/>
    <w:link w:val="Context-HyperlinkChar"/>
    <w:rsid w:val="008602A3"/>
    <w:rPr>
      <w:i/>
      <w:color w:val="0000FF"/>
      <w:sz w:val="20"/>
      <w:u w:val="single"/>
      <w:lang w:val="en-CA"/>
    </w:rPr>
  </w:style>
  <w:style w:type="character" w:customStyle="1" w:styleId="Context-HyperlinkChar">
    <w:name w:val="Context-Hyperlink Char"/>
    <w:basedOn w:val="DefaultParagraphFont"/>
    <w:link w:val="Context-Hyperlink"/>
    <w:rsid w:val="008602A3"/>
    <w:rPr>
      <w:rFonts w:ascii="Arial" w:hAnsi="Arial"/>
      <w:i/>
      <w:color w:val="0000FF"/>
      <w:u w:val="single"/>
      <w:lang w:eastAsia="en-US"/>
    </w:rPr>
  </w:style>
  <w:style w:type="paragraph" w:customStyle="1" w:styleId="Context-text">
    <w:name w:val="Context-text"/>
    <w:basedOn w:val="Normal"/>
    <w:qFormat/>
    <w:rsid w:val="008602A3"/>
    <w:pPr>
      <w:spacing w:before="60" w:after="60"/>
    </w:pPr>
    <w:rPr>
      <w:i/>
      <w:iCs/>
      <w:sz w:val="20"/>
    </w:rPr>
  </w:style>
  <w:style w:type="paragraph" w:customStyle="1" w:styleId="PageHeaderRegionsNameofthereport">
    <w:name w:val="Page Header: Region(s) + Name of the report"/>
    <w:basedOn w:val="BodyText"/>
    <w:link w:val="PageHeaderRegionsNameofthereportChar"/>
    <w:rsid w:val="008602A3"/>
    <w:pPr>
      <w:spacing w:after="0"/>
    </w:pPr>
    <w:rPr>
      <w:b/>
    </w:rPr>
  </w:style>
  <w:style w:type="character" w:customStyle="1" w:styleId="PageHeaderRegionsNameofthereportChar">
    <w:name w:val="Page Header: Region(s) + Name of the report Char"/>
    <w:basedOn w:val="BodyTextChar"/>
    <w:link w:val="PageHeaderRegionsNameofthereport"/>
    <w:rsid w:val="008602A3"/>
    <w:rPr>
      <w:rFonts w:ascii="Arial" w:hAnsi="Arial"/>
      <w:b/>
      <w:sz w:val="22"/>
      <w:lang w:val="en-US" w:eastAsia="en-US"/>
    </w:rPr>
  </w:style>
  <w:style w:type="paragraph" w:customStyle="1" w:styleId="Compact">
    <w:name w:val="Compact"/>
    <w:basedOn w:val="BodyText"/>
    <w:qFormat/>
    <w:rsid w:val="00297BCC"/>
    <w:pPr>
      <w:spacing w:before="40" w:after="40"/>
    </w:pPr>
    <w:rPr>
      <w:rFonts w:eastAsiaTheme="minorHAnsi" w:cstheme="minorBidi"/>
      <w:sz w:val="20"/>
      <w:szCs w:val="24"/>
    </w:rPr>
  </w:style>
  <w:style w:type="table" w:customStyle="1" w:styleId="Table">
    <w:name w:val="Table"/>
    <w:unhideWhenUsed/>
    <w:qFormat/>
    <w:rsid w:val="006255B4"/>
    <w:pPr>
      <w:spacing w:after="200"/>
    </w:pPr>
    <w:rPr>
      <w:rFonts w:asciiTheme="minorHAnsi" w:eastAsiaTheme="minorHAnsi" w:hAnsiTheme="minorHAnsi" w:cstheme="minorBidi"/>
      <w:sz w:val="24"/>
      <w:szCs w:val="24"/>
      <w:lang w:val="en-US" w:eastAsia="en-US"/>
    </w:rPr>
    <w:tblPr>
      <w:tblInd w:w="0" w:type="dxa"/>
      <w:tblBorders>
        <w:top w:val="single" w:sz="4" w:space="0" w:color="auto"/>
        <w:bottom w:val="single" w:sz="4" w:space="0" w:color="auto"/>
      </w:tblBorders>
      <w:tblCellMar>
        <w:top w:w="0" w:type="dxa"/>
        <w:left w:w="108" w:type="dxa"/>
        <w:bottom w:w="0" w:type="dxa"/>
        <w:right w:w="108" w:type="dxa"/>
      </w:tblCellMar>
    </w:tblPr>
    <w:tblStylePr w:type="firstRow">
      <w:tblPr/>
      <w:tcPr>
        <w:tcBorders>
          <w:bottom w:val="single" w:sz="4" w:space="0" w:color="auto"/>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47942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tbs-sct.gc.ca/ws-nw/wa-aw/index-eng.asp" TargetMode="External"/><Relationship Id="rId13" Type="http://schemas.openxmlformats.org/officeDocument/2006/relationships/image" Target="media/image1.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dfo-mpo.gc.ca/Library/333125.pdf"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isdm-gdsi.gc.ca/csas-sccs/applications/events-evenements/index-eng.asp"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www.isdm-gdsi.gc.ca/csas-sccs/applications/events-evenements/index-eng.asp"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intra.dfo-mpo.gc.ca/home_e.htm/GuidePol/Templates-Gabarits/Templates-Gabarits-eng.html" TargetMode="External"/><Relationship Id="rId14" Type="http://schemas.openxmlformats.org/officeDocument/2006/relationships/header" Target="header1.xml"/></Relationships>
</file>

<file path=word/_rels/footer2.xml.rels><?xml version="1.0" encoding="UTF-8" standalone="yes"?>
<Relationships xmlns="http://schemas.openxmlformats.org/package/2006/relationships"><Relationship Id="rId1" Type="http://schemas.openxmlformats.org/officeDocument/2006/relationships/image" Target="media/image3.gif"/></Relationships>
</file>

<file path=word/_rels/header2.xml.rels><?xml version="1.0" encoding="UTF-8" standalone="yes"?>
<Relationships xmlns="http://schemas.openxmlformats.org/package/2006/relationships"><Relationship Id="rId1" Type="http://schemas.openxmlformats.org/officeDocument/2006/relationships/image" Target="media/image2.gi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ndeauI\Desktop\Templates\2014\SRR-RS2014_nnn-eng.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377C312-D406-4E14-900E-8444C768C0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SRR-RS2014_nnn-eng.dotx</Template>
  <TotalTime>0</TotalTime>
  <Pages>6</Pages>
  <Words>1644</Words>
  <Characters>9373</Characters>
  <Application>Microsoft Office Word</Application>
  <DocSecurity>0</DocSecurity>
  <Lines>78</Lines>
  <Paragraphs>21</Paragraphs>
  <ScaleCrop>false</ScaleCrop>
  <HeadingPairs>
    <vt:vector size="2" baseType="variant">
      <vt:variant>
        <vt:lpstr>Title</vt:lpstr>
      </vt:variant>
      <vt:variant>
        <vt:i4>1</vt:i4>
      </vt:variant>
    </vt:vector>
  </HeadingPairs>
  <TitlesOfParts>
    <vt:vector size="1" baseType="lpstr">
      <vt:lpstr>SRR</vt:lpstr>
    </vt:vector>
  </TitlesOfParts>
  <Company>DFO</Company>
  <LinksUpToDate>false</LinksUpToDate>
  <CharactersWithSpaces>10996</CharactersWithSpaces>
  <SharedDoc>false</SharedDoc>
  <HLinks>
    <vt:vector size="54" baseType="variant">
      <vt:variant>
        <vt:i4>3473530</vt:i4>
      </vt:variant>
      <vt:variant>
        <vt:i4>24</vt:i4>
      </vt:variant>
      <vt:variant>
        <vt:i4>0</vt:i4>
      </vt:variant>
      <vt:variant>
        <vt:i4>5</vt:i4>
      </vt:variant>
      <vt:variant>
        <vt:lpwstr>http://www.dfo-mpo.gc.ca/csas-sccs</vt:lpwstr>
      </vt:variant>
      <vt:variant>
        <vt:lpwstr/>
      </vt:variant>
      <vt:variant>
        <vt:i4>6553707</vt:i4>
      </vt:variant>
      <vt:variant>
        <vt:i4>21</vt:i4>
      </vt:variant>
      <vt:variant>
        <vt:i4>0</vt:i4>
      </vt:variant>
      <vt:variant>
        <vt:i4>5</vt:i4>
      </vt:variant>
      <vt:variant>
        <vt:lpwstr>http://www.dfo-mpo.gc.ca/Library/333125.pdf</vt:lpwstr>
      </vt:variant>
      <vt:variant>
        <vt:lpwstr/>
      </vt:variant>
      <vt:variant>
        <vt:i4>327764</vt:i4>
      </vt:variant>
      <vt:variant>
        <vt:i4>18</vt:i4>
      </vt:variant>
      <vt:variant>
        <vt:i4>0</vt:i4>
      </vt:variant>
      <vt:variant>
        <vt:i4>5</vt:i4>
      </vt:variant>
      <vt:variant>
        <vt:lpwstr>http://www.isdm-gdsi.gc.ca/csas-sccs/applications/events-evenements/index-eng.asp</vt:lpwstr>
      </vt:variant>
      <vt:variant>
        <vt:lpwstr/>
      </vt:variant>
      <vt:variant>
        <vt:i4>327764</vt:i4>
      </vt:variant>
      <vt:variant>
        <vt:i4>15</vt:i4>
      </vt:variant>
      <vt:variant>
        <vt:i4>0</vt:i4>
      </vt:variant>
      <vt:variant>
        <vt:i4>5</vt:i4>
      </vt:variant>
      <vt:variant>
        <vt:lpwstr>http://www.isdm-gdsi.gc.ca/csas-sccs/applications/events-evenements/index-eng.asp</vt:lpwstr>
      </vt:variant>
      <vt:variant>
        <vt:lpwstr/>
      </vt:variant>
      <vt:variant>
        <vt:i4>4325450</vt:i4>
      </vt:variant>
      <vt:variant>
        <vt:i4>12</vt:i4>
      </vt:variant>
      <vt:variant>
        <vt:i4>0</vt:i4>
      </vt:variant>
      <vt:variant>
        <vt:i4>5</vt:i4>
      </vt:variant>
      <vt:variant>
        <vt:lpwstr>http://webaim.org/techniques/alttext/</vt:lpwstr>
      </vt:variant>
      <vt:variant>
        <vt:lpwstr/>
      </vt:variant>
      <vt:variant>
        <vt:i4>655429</vt:i4>
      </vt:variant>
      <vt:variant>
        <vt:i4>9</vt:i4>
      </vt:variant>
      <vt:variant>
        <vt:i4>0</vt:i4>
      </vt:variant>
      <vt:variant>
        <vt:i4>5</vt:i4>
      </vt:variant>
      <vt:variant>
        <vt:lpwstr>http://www.dfo-mpo.gc.ca/</vt:lpwstr>
      </vt:variant>
      <vt:variant>
        <vt:lpwstr/>
      </vt:variant>
      <vt:variant>
        <vt:i4>5505050</vt:i4>
      </vt:variant>
      <vt:variant>
        <vt:i4>6</vt:i4>
      </vt:variant>
      <vt:variant>
        <vt:i4>0</vt:i4>
      </vt:variant>
      <vt:variant>
        <vt:i4>5</vt:i4>
      </vt:variant>
      <vt:variant>
        <vt:lpwstr>http://www.shaunakelly.com/word/styles/tipsonstyles.html</vt:lpwstr>
      </vt:variant>
      <vt:variant>
        <vt:lpwstr/>
      </vt:variant>
      <vt:variant>
        <vt:i4>6881385</vt:i4>
      </vt:variant>
      <vt:variant>
        <vt:i4>3</vt:i4>
      </vt:variant>
      <vt:variant>
        <vt:i4>0</vt:i4>
      </vt:variant>
      <vt:variant>
        <vt:i4>5</vt:i4>
      </vt:variant>
      <vt:variant>
        <vt:lpwstr>http://office.microsoft.com/en-us/word-help/creating-accessible-word-documents-HA101999993.aspx</vt:lpwstr>
      </vt:variant>
      <vt:variant>
        <vt:lpwstr/>
      </vt:variant>
      <vt:variant>
        <vt:i4>6619253</vt:i4>
      </vt:variant>
      <vt:variant>
        <vt:i4>0</vt:i4>
      </vt:variant>
      <vt:variant>
        <vt:i4>0</vt:i4>
      </vt:variant>
      <vt:variant>
        <vt:i4>5</vt:i4>
      </vt:variant>
      <vt:variant>
        <vt:lpwstr>http://www.tbs-sct.gc.ca/ws-nw/wa-aw/index-eng.asp</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SRR</dc:title>
  <dc:creator>DFO-MPO</dc:creator>
  <cp:keywords>Fisheries and Oceans Canada;Canadian Science Advisory Secretariat;Science Response</cp:keywords>
  <cp:lastModifiedBy>Regular, Paul</cp:lastModifiedBy>
  <cp:revision>4</cp:revision>
  <cp:lastPrinted>2015-12-01T20:18:00Z</cp:lastPrinted>
  <dcterms:created xsi:type="dcterms:W3CDTF">2015-12-02T16:44:00Z</dcterms:created>
  <dcterms:modified xsi:type="dcterms:W3CDTF">2021-03-14T22:56:00Z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RunPrepV4.3.5">
    <vt:lpwstr>09/02/2015 12:37:14 PM</vt:lpwstr>
  </property>
</Properties>
</file>